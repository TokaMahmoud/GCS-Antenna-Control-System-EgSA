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56AE" w14:textId="77777777" w:rsidR="00166106" w:rsidRPr="002266E2" w:rsidRDefault="00166106" w:rsidP="00166106">
      <w:pPr>
        <w:pStyle w:val="ListParagraph"/>
        <w:numPr>
          <w:ilvl w:val="0"/>
          <w:numId w:val="12"/>
        </w:numPr>
        <w:bidi w:val="0"/>
        <w:ind w:right="-86"/>
        <w:rPr>
          <w:rFonts w:ascii="Sakkal Majalla" w:hAnsi="Sakkal Majalla" w:cs="Sakkal Majalla"/>
          <w:b/>
          <w:bCs/>
          <w:noProof/>
          <w:color w:val="FF0000"/>
          <w:sz w:val="30"/>
          <w:szCs w:val="30"/>
          <w:u w:val="single"/>
        </w:rPr>
      </w:pPr>
      <w:r w:rsidRPr="002266E2">
        <w:rPr>
          <w:rFonts w:ascii="Sakkal Majalla" w:hAnsi="Sakkal Majalla" w:cs="Sakkal Majalla"/>
          <w:b/>
          <w:bCs/>
          <w:noProof/>
          <w:color w:val="FF0000"/>
          <w:sz w:val="30"/>
          <w:szCs w:val="30"/>
          <w:u w:val="single"/>
        </w:rPr>
        <w:t>Project overview:</w:t>
      </w:r>
    </w:p>
    <w:p w14:paraId="20E9FA0D" w14:textId="77777777" w:rsidR="00166106" w:rsidRPr="002266E2" w:rsidRDefault="00166106" w:rsidP="00166106">
      <w:pPr>
        <w:pStyle w:val="ListParagraph"/>
        <w:bidi w:val="0"/>
        <w:ind w:left="360" w:right="-86"/>
        <w:rPr>
          <w:rFonts w:ascii="Sakkal Majalla" w:hAnsi="Sakkal Majalla" w:cs="Sakkal Majalla"/>
          <w:b/>
          <w:bCs/>
          <w:noProof/>
          <w:sz w:val="30"/>
          <w:szCs w:val="30"/>
        </w:rPr>
      </w:pPr>
      <w:r w:rsidRPr="002266E2">
        <w:rPr>
          <w:rFonts w:ascii="Sakkal Majalla" w:hAnsi="Sakkal Majalla" w:cs="Sakkal Majalla"/>
          <w:b/>
          <w:bCs/>
          <w:noProof/>
          <w:sz w:val="30"/>
          <w:szCs w:val="30"/>
        </w:rPr>
        <w:t>antenna control system for tracking the satellite using two methods:</w:t>
      </w:r>
    </w:p>
    <w:p w14:paraId="4B2A77F9" w14:textId="77777777" w:rsidR="00166106" w:rsidRPr="002266E2" w:rsidRDefault="00166106" w:rsidP="00166106">
      <w:pPr>
        <w:pStyle w:val="ListParagraph"/>
        <w:numPr>
          <w:ilvl w:val="0"/>
          <w:numId w:val="31"/>
        </w:numPr>
        <w:bidi w:val="0"/>
        <w:ind w:right="-86"/>
        <w:rPr>
          <w:rFonts w:ascii="Sakkal Majalla" w:hAnsi="Sakkal Majalla" w:cs="Sakkal Majalla"/>
          <w:color w:val="000000"/>
          <w:sz w:val="30"/>
          <w:szCs w:val="30"/>
        </w:rPr>
      </w:pPr>
      <w:r w:rsidRPr="002266E2">
        <w:rPr>
          <w:rFonts w:ascii="Sakkal Majalla" w:hAnsi="Sakkal Majalla" w:cs="Sakkal Majalla"/>
          <w:b/>
          <w:bCs/>
          <w:noProof/>
          <w:sz w:val="30"/>
          <w:szCs w:val="30"/>
        </w:rPr>
        <w:t>Auto tracking method</w:t>
      </w:r>
      <w:r w:rsidRPr="002266E2">
        <w:rPr>
          <w:rFonts w:ascii="Sakkal Majalla" w:hAnsi="Sakkal Majalla" w:cs="Sakkal Majalla" w:hint="cs"/>
          <w:b/>
          <w:bCs/>
          <w:noProof/>
          <w:sz w:val="30"/>
          <w:szCs w:val="30"/>
          <w:rtl/>
        </w:rPr>
        <w:t xml:space="preserve"> </w:t>
      </w:r>
      <w:r w:rsidRPr="002266E2">
        <w:rPr>
          <w:rFonts w:ascii="Sakkal Majalla" w:hAnsi="Sakkal Majalla" w:cs="Sakkal Majalla"/>
          <w:b/>
          <w:bCs/>
          <w:noProof/>
          <w:sz w:val="30"/>
          <w:szCs w:val="30"/>
          <w:lang w:val="en-GB"/>
        </w:rPr>
        <w:t xml:space="preserve"> by Arduino : </w:t>
      </w:r>
      <w:r w:rsidRPr="002266E2">
        <w:rPr>
          <w:rFonts w:ascii="Sakkal Majalla" w:hAnsi="Sakkal Majalla" w:cs="Sakkal Majalla"/>
          <w:color w:val="000000"/>
          <w:sz w:val="30"/>
          <w:szCs w:val="30"/>
        </w:rPr>
        <w:t>Code to control the speed and direction of the antenna's movement</w:t>
      </w:r>
      <w:r w:rsidRPr="002266E2">
        <w:rPr>
          <w:rFonts w:ascii="Sakkal Majalla" w:hAnsi="Sakkal Majalla" w:cs="Sakkal Majalla"/>
          <w:color w:val="000000"/>
          <w:sz w:val="30"/>
          <w:szCs w:val="30"/>
          <w:lang w:val="en-GB"/>
        </w:rPr>
        <w:t xml:space="preserve">. </w:t>
      </w:r>
    </w:p>
    <w:p w14:paraId="37496E97" w14:textId="77777777" w:rsidR="00166106" w:rsidRPr="002266E2" w:rsidRDefault="00166106" w:rsidP="00166106">
      <w:pPr>
        <w:pStyle w:val="ListParagraph"/>
        <w:bidi w:val="0"/>
        <w:ind w:left="1080" w:right="-86"/>
        <w:rPr>
          <w:rFonts w:ascii="Sakkal Majalla" w:hAnsi="Sakkal Majalla" w:cs="Sakkal Majalla"/>
          <w:color w:val="000000"/>
          <w:sz w:val="30"/>
          <w:szCs w:val="30"/>
        </w:rPr>
      </w:pPr>
      <w:r w:rsidRPr="002266E2">
        <w:rPr>
          <w:rFonts w:ascii="Sakkal Majalla" w:hAnsi="Sakkal Majalla" w:cs="Sakkal Majalla"/>
          <w:color w:val="000000"/>
          <w:sz w:val="30"/>
          <w:szCs w:val="30"/>
        </w:rPr>
        <w:t>The Controller accepts manual positioning of the antenna, by means of two rotary encoders, Azimuth and Elevation. It can automatically track satellites, when connected by USB to a PC running satellite tracking software.</w:t>
      </w:r>
    </w:p>
    <w:p w14:paraId="1724563F" w14:textId="77777777" w:rsidR="00166106" w:rsidRPr="002266E2" w:rsidRDefault="00166106" w:rsidP="00166106">
      <w:pPr>
        <w:pStyle w:val="ListParagraph"/>
        <w:bidi w:val="0"/>
        <w:ind w:left="1080" w:right="-86"/>
        <w:rPr>
          <w:rFonts w:ascii="Sakkal Majalla" w:hAnsi="Sakkal Majalla" w:cs="Sakkal Majalla"/>
          <w:color w:val="000000"/>
          <w:sz w:val="30"/>
          <w:szCs w:val="30"/>
        </w:rPr>
      </w:pPr>
      <w:r w:rsidRPr="002266E2">
        <w:rPr>
          <w:rFonts w:ascii="Sakkal Majalla" w:hAnsi="Sakkal Majalla" w:cs="Sakkal Majalla"/>
          <w:color w:val="000000"/>
          <w:sz w:val="30"/>
          <w:szCs w:val="30"/>
        </w:rPr>
        <w:t>The controller outputs a response on serial, for the tracking software to display the real antenna position on the screen.</w:t>
      </w:r>
    </w:p>
    <w:p w14:paraId="680D7BFC" w14:textId="77777777" w:rsidR="00166106" w:rsidRPr="002266E2" w:rsidRDefault="00166106" w:rsidP="00166106">
      <w:pPr>
        <w:pStyle w:val="ListParagraph"/>
        <w:numPr>
          <w:ilvl w:val="0"/>
          <w:numId w:val="31"/>
        </w:numPr>
        <w:bidi w:val="0"/>
        <w:ind w:right="-86"/>
        <w:rPr>
          <w:rFonts w:ascii="Sakkal Majalla" w:hAnsi="Sakkal Majalla" w:cs="Sakkal Majalla"/>
          <w:color w:val="000000"/>
          <w:sz w:val="30"/>
          <w:szCs w:val="30"/>
        </w:rPr>
      </w:pPr>
      <w:r w:rsidRPr="002266E2">
        <w:rPr>
          <w:rFonts w:ascii="Sakkal Majalla" w:hAnsi="Sakkal Majalla" w:cs="Sakkal Majalla"/>
          <w:b/>
          <w:bCs/>
          <w:noProof/>
          <w:sz w:val="30"/>
          <w:szCs w:val="30"/>
        </w:rPr>
        <w:t xml:space="preserve">Manual tracking method:  </w:t>
      </w:r>
      <w:r w:rsidRPr="002266E2">
        <w:rPr>
          <w:rFonts w:ascii="Sakkal Majalla" w:hAnsi="Sakkal Majalla" w:cs="Sakkal Majalla"/>
          <w:color w:val="000000"/>
          <w:sz w:val="30"/>
          <w:szCs w:val="30"/>
        </w:rPr>
        <w:t>Controlling the direction of the antenna by switches and controlling its speed by potentiometers.</w:t>
      </w:r>
    </w:p>
    <w:p w14:paraId="685A6F3A" w14:textId="77777777" w:rsidR="00166106" w:rsidRDefault="00166106" w:rsidP="00166106">
      <w:pPr>
        <w:pStyle w:val="ListParagraph"/>
        <w:bidi w:val="0"/>
        <w:ind w:left="1080" w:right="-86"/>
        <w:rPr>
          <w:rFonts w:ascii="Sakkal Majalla" w:hAnsi="Sakkal Majalla" w:cs="Sakkal Majalla"/>
          <w:b/>
          <w:bCs/>
          <w:noProof/>
          <w:sz w:val="28"/>
          <w:szCs w:val="28"/>
        </w:rPr>
      </w:pPr>
    </w:p>
    <w:p w14:paraId="7069E77F" w14:textId="77777777" w:rsidR="00166106" w:rsidRPr="002266E2" w:rsidRDefault="00166106" w:rsidP="00166106">
      <w:pPr>
        <w:autoSpaceDE w:val="0"/>
        <w:autoSpaceDN w:val="0"/>
        <w:bidi w:val="0"/>
        <w:adjustRightInd w:val="0"/>
        <w:jc w:val="center"/>
        <w:rPr>
          <w:rFonts w:ascii="Sakkal Majalla" w:eastAsiaTheme="minorHAnsi" w:hAnsi="Sakkal Majalla" w:cs="Sakkal Majalla"/>
          <w:b/>
          <w:bCs/>
          <w:i/>
          <w:iCs/>
          <w:color w:val="33679A"/>
          <w:sz w:val="40"/>
          <w:szCs w:val="40"/>
        </w:rPr>
      </w:pPr>
      <w:r w:rsidRPr="002266E2">
        <w:rPr>
          <w:rFonts w:ascii="Sakkal Majalla" w:eastAsiaTheme="minorHAnsi" w:hAnsi="Sakkal Majalla" w:cs="Sakkal Majalla"/>
          <w:b/>
          <w:bCs/>
          <w:i/>
          <w:iCs/>
          <w:color w:val="33679A"/>
          <w:sz w:val="40"/>
          <w:szCs w:val="40"/>
        </w:rPr>
        <w:t>Prepared by:</w:t>
      </w:r>
    </w:p>
    <w:p w14:paraId="29E2F4C4" w14:textId="77777777" w:rsidR="00166106" w:rsidRPr="002266E2" w:rsidRDefault="00166106" w:rsidP="00166106">
      <w:pPr>
        <w:autoSpaceDE w:val="0"/>
        <w:autoSpaceDN w:val="0"/>
        <w:bidi w:val="0"/>
        <w:adjustRightInd w:val="0"/>
        <w:jc w:val="center"/>
        <w:rPr>
          <w:rFonts w:ascii="Sakkal Majalla" w:eastAsiaTheme="minorHAnsi" w:hAnsi="Sakkal Majalla" w:cs="Sakkal Majalla"/>
          <w:b/>
          <w:bCs/>
          <w:i/>
          <w:iCs/>
          <w:color w:val="4D4D4D"/>
          <w:sz w:val="40"/>
          <w:szCs w:val="40"/>
        </w:rPr>
      </w:pPr>
      <w:proofErr w:type="spellStart"/>
      <w:r w:rsidRPr="002266E2">
        <w:rPr>
          <w:rFonts w:ascii="Sakkal Majalla" w:eastAsiaTheme="minorHAnsi" w:hAnsi="Sakkal Majalla" w:cs="Sakkal Majalla"/>
          <w:b/>
          <w:bCs/>
          <w:i/>
          <w:iCs/>
          <w:color w:val="4D4D4D"/>
          <w:sz w:val="40"/>
          <w:szCs w:val="40"/>
        </w:rPr>
        <w:t>AbdelRahman</w:t>
      </w:r>
      <w:proofErr w:type="spellEnd"/>
      <w:r w:rsidRPr="002266E2">
        <w:rPr>
          <w:rFonts w:ascii="Sakkal Majalla" w:eastAsiaTheme="minorHAnsi" w:hAnsi="Sakkal Majalla" w:cs="Sakkal Majalla"/>
          <w:b/>
          <w:bCs/>
          <w:i/>
          <w:iCs/>
          <w:color w:val="4D4D4D"/>
          <w:sz w:val="40"/>
          <w:szCs w:val="40"/>
        </w:rPr>
        <w:t xml:space="preserve"> </w:t>
      </w:r>
      <w:proofErr w:type="spellStart"/>
      <w:r w:rsidRPr="002266E2">
        <w:rPr>
          <w:rFonts w:ascii="Sakkal Majalla" w:eastAsiaTheme="minorHAnsi" w:hAnsi="Sakkal Majalla" w:cs="Sakkal Majalla"/>
          <w:b/>
          <w:bCs/>
          <w:i/>
          <w:iCs/>
          <w:color w:val="4D4D4D"/>
          <w:sz w:val="40"/>
          <w:szCs w:val="40"/>
        </w:rPr>
        <w:t>Sedky</w:t>
      </w:r>
      <w:proofErr w:type="spellEnd"/>
    </w:p>
    <w:p w14:paraId="02D4BFF9" w14:textId="77777777" w:rsidR="00166106" w:rsidRPr="002266E2" w:rsidRDefault="00166106" w:rsidP="00166106">
      <w:pPr>
        <w:autoSpaceDE w:val="0"/>
        <w:autoSpaceDN w:val="0"/>
        <w:bidi w:val="0"/>
        <w:adjustRightInd w:val="0"/>
        <w:jc w:val="center"/>
        <w:rPr>
          <w:rFonts w:ascii="Sakkal Majalla" w:eastAsiaTheme="minorHAnsi" w:hAnsi="Sakkal Majalla" w:cs="Sakkal Majalla"/>
          <w:b/>
          <w:bCs/>
          <w:i/>
          <w:iCs/>
          <w:color w:val="4D4D4D"/>
          <w:sz w:val="40"/>
          <w:szCs w:val="40"/>
        </w:rPr>
      </w:pPr>
      <w:r w:rsidRPr="002266E2">
        <w:rPr>
          <w:rFonts w:ascii="Sakkal Majalla" w:eastAsiaTheme="minorHAnsi" w:hAnsi="Sakkal Majalla" w:cs="Sakkal Majalla"/>
          <w:b/>
          <w:bCs/>
          <w:i/>
          <w:iCs/>
          <w:color w:val="4D4D4D"/>
          <w:sz w:val="40"/>
          <w:szCs w:val="40"/>
        </w:rPr>
        <w:t xml:space="preserve">Ahmed </w:t>
      </w:r>
      <w:proofErr w:type="spellStart"/>
      <w:r w:rsidRPr="002266E2">
        <w:rPr>
          <w:rFonts w:ascii="Sakkal Majalla" w:eastAsiaTheme="minorHAnsi" w:hAnsi="Sakkal Majalla" w:cs="Sakkal Majalla"/>
          <w:b/>
          <w:bCs/>
          <w:i/>
          <w:iCs/>
          <w:color w:val="4D4D4D"/>
          <w:sz w:val="40"/>
          <w:szCs w:val="40"/>
        </w:rPr>
        <w:t>Maged</w:t>
      </w:r>
      <w:proofErr w:type="spellEnd"/>
      <w:r w:rsidRPr="002266E2">
        <w:rPr>
          <w:rFonts w:ascii="Sakkal Majalla" w:eastAsiaTheme="minorHAnsi" w:hAnsi="Sakkal Majalla" w:cs="Sakkal Majalla"/>
          <w:b/>
          <w:bCs/>
          <w:i/>
          <w:iCs/>
          <w:color w:val="4D4D4D"/>
          <w:sz w:val="40"/>
          <w:szCs w:val="40"/>
        </w:rPr>
        <w:t xml:space="preserve"> - Mohsen Yousef</w:t>
      </w:r>
    </w:p>
    <w:p w14:paraId="36D572D9" w14:textId="77777777" w:rsidR="00166106" w:rsidRPr="002266E2" w:rsidRDefault="00166106" w:rsidP="00166106">
      <w:pPr>
        <w:bidi w:val="0"/>
        <w:ind w:right="-86"/>
        <w:jc w:val="center"/>
        <w:rPr>
          <w:rFonts w:ascii="Sakkal Majalla" w:hAnsi="Sakkal Majalla" w:cs="Sakkal Majalla"/>
          <w:b/>
          <w:bCs/>
          <w:color w:val="000000"/>
          <w:sz w:val="40"/>
          <w:szCs w:val="40"/>
        </w:rPr>
      </w:pPr>
      <w:r w:rsidRPr="002266E2">
        <w:rPr>
          <w:rFonts w:ascii="Sakkal Majalla" w:eastAsiaTheme="minorHAnsi" w:hAnsi="Sakkal Majalla" w:cs="Sakkal Majalla"/>
          <w:b/>
          <w:bCs/>
          <w:i/>
          <w:iCs/>
          <w:color w:val="4D4D4D"/>
          <w:sz w:val="40"/>
          <w:szCs w:val="40"/>
        </w:rPr>
        <w:t>Toka Mahmoud - Farha Emad</w:t>
      </w:r>
    </w:p>
    <w:p w14:paraId="749698AB" w14:textId="77777777" w:rsidR="00F20D53" w:rsidRPr="00166106" w:rsidRDefault="00F20D53" w:rsidP="00166106">
      <w:pPr>
        <w:rPr>
          <w:rtl/>
        </w:rPr>
      </w:pPr>
    </w:p>
    <w:sectPr w:rsidR="00F20D53" w:rsidRPr="00166106" w:rsidSect="004C45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1008" w:right="994" w:bottom="1728" w:left="994" w:header="634" w:footer="1656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EE52" w14:textId="77777777" w:rsidR="007B1C6A" w:rsidRDefault="007B1C6A">
      <w:r>
        <w:separator/>
      </w:r>
    </w:p>
  </w:endnote>
  <w:endnote w:type="continuationSeparator" w:id="0">
    <w:p w14:paraId="02260CCC" w14:textId="77777777" w:rsidR="007B1C6A" w:rsidRDefault="007B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altName w:val="Calibri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di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95891" w14:textId="77777777" w:rsidR="00746B1E" w:rsidRDefault="00746B1E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63E54" w14:textId="43C2CFA2" w:rsidR="00746B1E" w:rsidRDefault="00746B1E" w:rsidP="00261B29">
    <w:pPr>
      <w:pStyle w:val="Footer"/>
      <w:tabs>
        <w:tab w:val="clear" w:pos="4153"/>
        <w:tab w:val="clear" w:pos="8306"/>
        <w:tab w:val="left" w:pos="3406"/>
      </w:tabs>
      <w:ind w:right="-567"/>
    </w:pPr>
    <w:r>
      <w:rPr>
        <w:noProof/>
        <w:rtl/>
        <w:lang w:val="ar-EG" w:bidi="ar-EG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75BD7B0" wp14:editId="51AB5F4F">
              <wp:simplePos x="0" y="0"/>
              <wp:positionH relativeFrom="column">
                <wp:posOffset>-488315</wp:posOffset>
              </wp:positionH>
              <wp:positionV relativeFrom="paragraph">
                <wp:posOffset>96520</wp:posOffset>
              </wp:positionV>
              <wp:extent cx="7117813" cy="628650"/>
              <wp:effectExtent l="0" t="0" r="6985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7813" cy="628650"/>
                        <a:chOff x="-235133" y="9525"/>
                        <a:chExt cx="7261408" cy="628650"/>
                      </a:xfrm>
                    </wpg:grpSpPr>
                    <wps:wsp>
                      <wps:cNvPr id="10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3829050" y="57150"/>
                          <a:ext cx="31972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995A3" w14:textId="77777777" w:rsidR="00746B1E" w:rsidRDefault="00746B1E" w:rsidP="00643A29">
                            <w:pPr>
                              <w:pStyle w:val="Footer"/>
                              <w:rPr>
                                <w:rFonts w:cs="Arabic Transparent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rtl/>
                              </w:rPr>
                            </w:pPr>
                            <w:r w:rsidRPr="00823D2E">
                              <w:rPr>
                                <w:rFonts w:cs="Arabic Transparent" w:hint="cs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u w:val="single"/>
                                <w:rtl/>
                                <w:lang w:bidi="ar-EG"/>
                              </w:rPr>
                              <w:t>العنوان البريد:</w:t>
                            </w:r>
                            <w:r>
                              <w:rPr>
                                <w:rFonts w:cs="Arabic Transparent" w:hint="cs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التجمع الخامس - </w:t>
                            </w:r>
                            <w:r>
                              <w:rPr>
                                <w:rFonts w:cs="Arabic Transparent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rtl/>
                              </w:rPr>
                              <w:t xml:space="preserve"> الكيلو 6 الطريق الأوسطى-</w:t>
                            </w:r>
                          </w:p>
                          <w:p w14:paraId="0E2E76E5" w14:textId="77777777" w:rsidR="00746B1E" w:rsidRDefault="00746B1E" w:rsidP="00643A29">
                            <w:pPr>
                              <w:pStyle w:val="Footer"/>
                              <w:rPr>
                                <w:rFonts w:cs="Arabic Transparent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abic Transparent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Arabic Transparent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rtl/>
                              </w:rPr>
                              <w:t>أمام مسجد الفتاح العليم – خلف مدينتى-القاهرة</w:t>
                            </w:r>
                          </w:p>
                          <w:p w14:paraId="2793D93A" w14:textId="77777777" w:rsidR="00746B1E" w:rsidRDefault="00746B1E" w:rsidP="00643A29">
                            <w:pPr>
                              <w:pStyle w:val="Footer"/>
                              <w:rPr>
                                <w:rFonts w:cs="Arabic Transparent"/>
                                <w:b/>
                                <w:bCs/>
                                <w:color w:val="0000FF"/>
                                <w:sz w:val="2"/>
                                <w:szCs w:val="8"/>
                                <w:rtl/>
                              </w:rPr>
                            </w:pPr>
                            <w:r>
                              <w:rPr>
                                <w:rFonts w:cs="Arabic Transparent"/>
                                <w:b/>
                                <w:bCs/>
                                <w:color w:val="0000FF"/>
                                <w:sz w:val="2"/>
                                <w:szCs w:val="8"/>
                              </w:rPr>
                              <w:t xml:space="preserve"> </w:t>
                            </w:r>
                          </w:p>
                          <w:p w14:paraId="6E015C16" w14:textId="77777777" w:rsidR="00746B1E" w:rsidRPr="00FB77D6" w:rsidRDefault="00746B1E" w:rsidP="00643A29">
                            <w:pPr>
                              <w:pStyle w:val="Footer"/>
                              <w:rPr>
                                <w:rFonts w:cs="Arabic Transparent"/>
                                <w:b/>
                                <w:bCs/>
                                <w:color w:val="0000FF"/>
                                <w:sz w:val="2"/>
                                <w:szCs w:val="8"/>
                                <w:rtl/>
                              </w:rPr>
                            </w:pPr>
                            <w:r>
                              <w:rPr>
                                <w:rFonts w:cs="Arabic Transparent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cs="Arabic Transparent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rtl/>
                              </w:rPr>
                              <w:t>تليفون:  26251200 - فاكس:  26225800</w:t>
                            </w:r>
                          </w:p>
                          <w:p w14:paraId="4536A5E9" w14:textId="77777777" w:rsidR="00746B1E" w:rsidRPr="00170B95" w:rsidRDefault="00746B1E" w:rsidP="00643A29">
                            <w:pPr>
                              <w:pStyle w:val="Heading5"/>
                              <w:spacing w:before="120" w:after="120"/>
                              <w:rPr>
                                <w:rFonts w:cs="Andalus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-235133" y="19050"/>
                          <a:ext cx="28860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7C777" w14:textId="77777777" w:rsidR="00746B1E" w:rsidRPr="000A68A7" w:rsidRDefault="00746B1E" w:rsidP="00643A29">
                            <w:pPr>
                              <w:pStyle w:val="Footer"/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</w:pPr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 xml:space="preserve">23, Josef Tito St., </w:t>
                            </w:r>
                            <w:proofErr w:type="spellStart"/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Nozha</w:t>
                            </w:r>
                            <w:proofErr w:type="spellEnd"/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 xml:space="preserve"> El-</w:t>
                            </w:r>
                            <w:proofErr w:type="spellStart"/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Gedida</w:t>
                            </w:r>
                            <w:proofErr w:type="spellEnd"/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 xml:space="preserve">, Cairo, Egypt.                    P. O. Box: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 xml:space="preserve">1564 </w:t>
                            </w:r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 xml:space="preserve"> Alf</w:t>
                            </w:r>
                            <w:proofErr w:type="gramEnd"/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Maskan</w:t>
                            </w:r>
                            <w:proofErr w:type="spellEnd"/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</w:p>
                          <w:p w14:paraId="5FFC08AE" w14:textId="77777777" w:rsidR="00746B1E" w:rsidRPr="000A68A7" w:rsidRDefault="00746B1E" w:rsidP="00643A29">
                            <w:pPr>
                              <w:pStyle w:val="Footer"/>
                              <w:spacing w:before="120" w:after="120"/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rtl/>
                              </w:rPr>
                            </w:pPr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sym w:font="Wingdings" w:char="F028"/>
                            </w:r>
                            <w:r w:rsidRPr="00823D2E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 xml:space="preserve"> +20 2 26251200, 299      </w:t>
                            </w:r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sym w:font="Webdings" w:char="F0CA"/>
                            </w:r>
                            <w:r w:rsidRPr="00823D2E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 xml:space="preserve"> +20 2 262258</w:t>
                            </w:r>
                            <w:r w:rsidRPr="000A68A7">
                              <w:rPr>
                                <w:rFonts w:ascii="Arial" w:hAnsi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traight Connector 12"/>
                      <wps:cNvCnPr/>
                      <wps:spPr>
                        <a:xfrm flipH="1">
                          <a:off x="-38101" y="9525"/>
                          <a:ext cx="701309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5BD7B0" id="Group 7" o:spid="_x0000_s1029" style="position:absolute;left:0;text-align:left;margin-left:-38.45pt;margin-top:7.6pt;width:560.45pt;height:49.5pt;z-index:-251645952;mso-width-relative:margin;mso-height-relative:margin" coordorigin="-2351,95" coordsize="72614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left:38290;top:571;width:31972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14:paraId="7A3995A3" w14:textId="77777777" w:rsidR="00746B1E" w:rsidRDefault="00746B1E" w:rsidP="00643A29">
                      <w:pPr>
                        <w:pStyle w:val="Footer"/>
                        <w:rPr>
                          <w:rFonts w:cs="Arabic Transparent"/>
                          <w:b/>
                          <w:bCs/>
                          <w:color w:val="0000FF"/>
                          <w:sz w:val="16"/>
                          <w:szCs w:val="16"/>
                          <w:rtl/>
                        </w:rPr>
                      </w:pPr>
                      <w:r w:rsidRPr="00823D2E">
                        <w:rPr>
                          <w:rFonts w:cs="Arabic Transparent" w:hint="cs"/>
                          <w:b/>
                          <w:bCs/>
                          <w:color w:val="0000FF"/>
                          <w:sz w:val="18"/>
                          <w:szCs w:val="18"/>
                          <w:u w:val="single"/>
                          <w:rtl/>
                          <w:lang w:bidi="ar-EG"/>
                        </w:rPr>
                        <w:t>العنوان البريد:</w:t>
                      </w:r>
                      <w:r>
                        <w:rPr>
                          <w:rFonts w:cs="Arabic Transparent" w:hint="cs"/>
                          <w:b/>
                          <w:bCs/>
                          <w:color w:val="0000FF"/>
                          <w:sz w:val="18"/>
                          <w:szCs w:val="18"/>
                          <w:rtl/>
                          <w:lang w:bidi="ar-EG"/>
                        </w:rPr>
                        <w:t xml:space="preserve"> التجمع الخامس - </w:t>
                      </w:r>
                      <w:r>
                        <w:rPr>
                          <w:rFonts w:cs="Arabic Transparent"/>
                          <w:b/>
                          <w:bCs/>
                          <w:color w:val="0000FF"/>
                          <w:sz w:val="16"/>
                          <w:szCs w:val="16"/>
                          <w:rtl/>
                        </w:rPr>
                        <w:t xml:space="preserve"> الكيلو 6 الطريق الأوسطى-</w:t>
                      </w:r>
                    </w:p>
                    <w:p w14:paraId="0E2E76E5" w14:textId="77777777" w:rsidR="00746B1E" w:rsidRDefault="00746B1E" w:rsidP="00643A29">
                      <w:pPr>
                        <w:pStyle w:val="Footer"/>
                        <w:rPr>
                          <w:rFonts w:cs="Arabic Transparent"/>
                          <w:b/>
                          <w:bCs/>
                          <w:color w:val="0000FF"/>
                          <w:sz w:val="16"/>
                          <w:szCs w:val="16"/>
                        </w:rPr>
                      </w:pPr>
                      <w:r>
                        <w:rPr>
                          <w:rFonts w:cs="Arabic Transparent"/>
                          <w:b/>
                          <w:bCs/>
                          <w:color w:val="0000FF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Arabic Transparent"/>
                          <w:b/>
                          <w:bCs/>
                          <w:color w:val="0000FF"/>
                          <w:sz w:val="16"/>
                          <w:szCs w:val="16"/>
                          <w:rtl/>
                        </w:rPr>
                        <w:t>أمام مسجد الفتاح العليم – خلف مدينتى-القاهرة</w:t>
                      </w:r>
                    </w:p>
                    <w:p w14:paraId="2793D93A" w14:textId="77777777" w:rsidR="00746B1E" w:rsidRDefault="00746B1E" w:rsidP="00643A29">
                      <w:pPr>
                        <w:pStyle w:val="Footer"/>
                        <w:rPr>
                          <w:rFonts w:cs="Arabic Transparent"/>
                          <w:b/>
                          <w:bCs/>
                          <w:color w:val="0000FF"/>
                          <w:sz w:val="2"/>
                          <w:szCs w:val="8"/>
                          <w:rtl/>
                        </w:rPr>
                      </w:pPr>
                      <w:r>
                        <w:rPr>
                          <w:rFonts w:cs="Arabic Transparent"/>
                          <w:b/>
                          <w:bCs/>
                          <w:color w:val="0000FF"/>
                          <w:sz w:val="2"/>
                          <w:szCs w:val="8"/>
                        </w:rPr>
                        <w:t xml:space="preserve"> </w:t>
                      </w:r>
                    </w:p>
                    <w:p w14:paraId="6E015C16" w14:textId="77777777" w:rsidR="00746B1E" w:rsidRPr="00FB77D6" w:rsidRDefault="00746B1E" w:rsidP="00643A29">
                      <w:pPr>
                        <w:pStyle w:val="Footer"/>
                        <w:rPr>
                          <w:rFonts w:cs="Arabic Transparent"/>
                          <w:b/>
                          <w:bCs/>
                          <w:color w:val="0000FF"/>
                          <w:sz w:val="2"/>
                          <w:szCs w:val="8"/>
                          <w:rtl/>
                        </w:rPr>
                      </w:pPr>
                      <w:r>
                        <w:rPr>
                          <w:rFonts w:cs="Arabic Transparent"/>
                          <w:b/>
                          <w:bCs/>
                          <w:color w:val="0000FF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cs="Arabic Transparent"/>
                          <w:b/>
                          <w:bCs/>
                          <w:color w:val="0000FF"/>
                          <w:sz w:val="16"/>
                          <w:szCs w:val="16"/>
                          <w:rtl/>
                        </w:rPr>
                        <w:t>تليفون:  26251200 - فاكس:  26225800</w:t>
                      </w:r>
                    </w:p>
                    <w:p w14:paraId="4536A5E9" w14:textId="77777777" w:rsidR="00746B1E" w:rsidRPr="00170B95" w:rsidRDefault="00746B1E" w:rsidP="00643A29">
                      <w:pPr>
                        <w:pStyle w:val="Heading5"/>
                        <w:spacing w:before="120" w:after="120"/>
                        <w:rPr>
                          <w:rFonts w:cs="Andalus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shape>
              <v:shape id="Text Box 11" o:spid="_x0000_s1031" type="#_x0000_t202" style="position:absolute;left:-2351;top:190;width:28860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5C87C777" w14:textId="77777777" w:rsidR="00746B1E" w:rsidRPr="000A68A7" w:rsidRDefault="00746B1E" w:rsidP="00643A29">
                      <w:pPr>
                        <w:pStyle w:val="Footer"/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</w:pPr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 xml:space="preserve">23, Josef Tito St., </w:t>
                      </w:r>
                      <w:proofErr w:type="spellStart"/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>Nozha</w:t>
                      </w:r>
                      <w:proofErr w:type="spellEnd"/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 xml:space="preserve"> El-</w:t>
                      </w:r>
                      <w:proofErr w:type="spellStart"/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>Gedida</w:t>
                      </w:r>
                      <w:proofErr w:type="spellEnd"/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 xml:space="preserve">, Cairo, Egypt.                    P. O. Box: 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 xml:space="preserve">1564 </w:t>
                      </w:r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 xml:space="preserve"> Alf</w:t>
                      </w:r>
                      <w:proofErr w:type="gramEnd"/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>Maskan</w:t>
                      </w:r>
                      <w:proofErr w:type="spellEnd"/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  <w:rtl/>
                        </w:rPr>
                        <w:t xml:space="preserve">      </w:t>
                      </w:r>
                    </w:p>
                    <w:p w14:paraId="5FFC08AE" w14:textId="77777777" w:rsidR="00746B1E" w:rsidRPr="000A68A7" w:rsidRDefault="00746B1E" w:rsidP="00643A29">
                      <w:pPr>
                        <w:pStyle w:val="Footer"/>
                        <w:spacing w:before="120" w:after="120"/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  <w:rtl/>
                        </w:rPr>
                      </w:pPr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sym w:font="Wingdings" w:char="F028"/>
                      </w:r>
                      <w:r w:rsidRPr="00823D2E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 xml:space="preserve"> +20 2 26251200, 299      </w:t>
                      </w:r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sym w:font="Webdings" w:char="F0CA"/>
                      </w:r>
                      <w:r w:rsidRPr="00823D2E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 xml:space="preserve"> +20 2 262258</w:t>
                      </w:r>
                      <w:r w:rsidRPr="000A68A7">
                        <w:rPr>
                          <w:rFonts w:ascii="Arial" w:hAnsi="Arial"/>
                          <w:b/>
                          <w:bCs/>
                          <w:color w:val="0000FF"/>
                          <w:sz w:val="18"/>
                          <w:szCs w:val="18"/>
                        </w:rPr>
                        <w:t>00</w:t>
                      </w:r>
                    </w:p>
                  </w:txbxContent>
                </v:textbox>
              </v:shape>
              <v:line id="Straight Connector 12" o:spid="_x0000_s1032" style="position:absolute;flip:x;visibility:visible;mso-wrap-style:square" from="-381,95" to="69749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" strokecolor="black [3040]" strokeweight="1.25pt"/>
            </v:group>
          </w:pict>
        </mc:Fallback>
      </mc:AlternateContent>
    </w:r>
    <w:r>
      <w:rPr>
        <w:rFonts w:cs="Arabic Transparent"/>
        <w:b/>
        <w:bCs/>
        <w:noProof/>
        <w:color w:val="0000FF"/>
        <w:sz w:val="16"/>
        <w:szCs w:val="16"/>
        <w:rtl/>
      </w:rPr>
      <w:drawing>
        <wp:anchor distT="0" distB="0" distL="114300" distR="114300" simplePos="0" relativeHeight="251657216" behindDoc="0" locked="0" layoutInCell="1" allowOverlap="1" wp14:anchorId="043E411A" wp14:editId="769A07DF">
          <wp:simplePos x="0" y="0"/>
          <wp:positionH relativeFrom="column">
            <wp:posOffset>2291715</wp:posOffset>
          </wp:positionH>
          <wp:positionV relativeFrom="paragraph">
            <wp:posOffset>1327150</wp:posOffset>
          </wp:positionV>
          <wp:extent cx="940435" cy="467995"/>
          <wp:effectExtent l="0" t="0" r="0" b="0"/>
          <wp:wrapNone/>
          <wp:docPr id="260" name="Picture 260" descr="ISO 9001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SO 9001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4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tl/>
      </w:rPr>
      <w:tab/>
    </w:r>
    <w:r>
      <w:t xml:space="preserve">      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2C9F" w14:textId="77777777" w:rsidR="007B1C6A" w:rsidRDefault="007B1C6A">
      <w:r>
        <w:separator/>
      </w:r>
    </w:p>
  </w:footnote>
  <w:footnote w:type="continuationSeparator" w:id="0">
    <w:p w14:paraId="25310012" w14:textId="77777777" w:rsidR="007B1C6A" w:rsidRDefault="007B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60F2" w14:textId="649D544C" w:rsidR="00746B1E" w:rsidRDefault="00000000">
    <w:pPr>
      <w:pStyle w:val="Header"/>
    </w:pPr>
    <w:r>
      <w:rPr>
        <w:noProof/>
      </w:rPr>
      <w:pict w14:anchorId="02B7C5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427442" o:spid="_x0000_s1031" type="#_x0000_t75" style="position:absolute;left:0;text-align:left;margin-left:0;margin-top:0;width:495.6pt;height:263.3pt;z-index:-251643904;mso-position-horizontal:center;mso-position-horizontal-relative:margin;mso-position-vertical:center;mso-position-vertical-relative:margin" o:allowincell="f">
          <v:imagedata r:id="rId1" o:title="EUTS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800" w:type="dxa"/>
      <w:jc w:val="center"/>
      <w:tblBorders>
        <w:bottom w:val="thickThinSmallGap" w:sz="12" w:space="0" w:color="000080"/>
      </w:tblBorders>
      <w:tblLayout w:type="fixed"/>
      <w:tblLook w:val="0000" w:firstRow="0" w:lastRow="0" w:firstColumn="0" w:lastColumn="0" w:noHBand="0" w:noVBand="0"/>
    </w:tblPr>
    <w:tblGrid>
      <w:gridCol w:w="4320"/>
      <w:gridCol w:w="1980"/>
      <w:gridCol w:w="4500"/>
    </w:tblGrid>
    <w:tr w:rsidR="00746B1E" w14:paraId="1199378D" w14:textId="77777777" w:rsidTr="00AC481B">
      <w:trPr>
        <w:trHeight w:val="1350"/>
        <w:jc w:val="center"/>
      </w:trPr>
      <w:tc>
        <w:tcPr>
          <w:tcW w:w="4320" w:type="dxa"/>
          <w:vAlign w:val="center"/>
        </w:tcPr>
        <w:p w14:paraId="6B81DCAC" w14:textId="78B5AC2F" w:rsidR="00746B1E" w:rsidRPr="009611CB" w:rsidRDefault="00746B1E" w:rsidP="00876557">
          <w:pPr>
            <w:pStyle w:val="Header"/>
            <w:tabs>
              <w:tab w:val="clear" w:pos="4153"/>
            </w:tabs>
            <w:ind w:left="34"/>
            <w:rPr>
              <w:b/>
              <w:bCs/>
              <w:sz w:val="26"/>
              <w:szCs w:val="26"/>
              <w:rtl/>
            </w:rPr>
          </w:pPr>
          <w:r>
            <w:rPr>
              <w:noProof/>
              <w:rtl/>
              <w:lang w:val="ar-EG" w:bidi="ar-EG"/>
            </w:rPr>
            <w:drawing>
              <wp:inline distT="0" distB="0" distL="0" distR="0" wp14:anchorId="79C1A2BA" wp14:editId="295422A0">
                <wp:extent cx="1265407" cy="628015"/>
                <wp:effectExtent l="19050" t="0" r="11430" b="210185"/>
                <wp:docPr id="256" name="Picture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UTS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8628" cy="629614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0" w:type="dxa"/>
        </w:tcPr>
        <w:p w14:paraId="6FFBB5E8" w14:textId="1044CE7A" w:rsidR="00746B1E" w:rsidRPr="002D1E5C" w:rsidRDefault="00746B1E" w:rsidP="000C1A99">
          <w:pPr>
            <w:pStyle w:val="Header"/>
            <w:jc w:val="center"/>
            <w:rPr>
              <w:color w:val="000000"/>
              <w:rtl/>
            </w:rPr>
          </w:pPr>
        </w:p>
      </w:tc>
      <w:tc>
        <w:tcPr>
          <w:tcW w:w="4500" w:type="dxa"/>
          <w:vAlign w:val="center"/>
        </w:tcPr>
        <w:p w14:paraId="1B226569" w14:textId="5681D351" w:rsidR="00746B1E" w:rsidRPr="009611CB" w:rsidRDefault="00746B1E" w:rsidP="004E4387">
          <w:pPr>
            <w:pStyle w:val="Header"/>
            <w:tabs>
              <w:tab w:val="clear" w:pos="4153"/>
            </w:tabs>
            <w:bidi w:val="0"/>
            <w:spacing w:before="120"/>
            <w:ind w:left="34"/>
            <w:rPr>
              <w:b/>
              <w:bCs/>
              <w:i/>
              <w:iCs/>
              <w:sz w:val="30"/>
              <w:szCs w:val="30"/>
              <w:rtl/>
              <w:lang w:bidi="ar-EG"/>
            </w:rPr>
          </w:pPr>
        </w:p>
      </w:tc>
    </w:tr>
  </w:tbl>
  <w:p w14:paraId="75F01F41" w14:textId="614FF7B8" w:rsidR="00746B1E" w:rsidRDefault="00746B1E" w:rsidP="004E1FCE">
    <w:pPr>
      <w:pStyle w:val="Header"/>
      <w:tabs>
        <w:tab w:val="clear" w:pos="4153"/>
        <w:tab w:val="clear" w:pos="8306"/>
        <w:tab w:val="left" w:pos="720"/>
        <w:tab w:val="left" w:pos="1440"/>
        <w:tab w:val="left" w:pos="2160"/>
        <w:tab w:val="left" w:pos="2880"/>
      </w:tabs>
      <w:rPr>
        <w:lang w:bidi="ar-EG"/>
      </w:rPr>
    </w:pPr>
    <w:r>
      <w:rPr>
        <w:noProof/>
        <w:rtl/>
        <w:lang w:val="ar-EG" w:bidi="ar-EG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D9CE4CB" wp14:editId="406C30FF">
              <wp:simplePos x="0" y="0"/>
              <wp:positionH relativeFrom="column">
                <wp:posOffset>-221615</wp:posOffset>
              </wp:positionH>
              <wp:positionV relativeFrom="paragraph">
                <wp:posOffset>-1012190</wp:posOffset>
              </wp:positionV>
              <wp:extent cx="4494530" cy="944060"/>
              <wp:effectExtent l="0" t="0" r="1270" b="889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94530" cy="944060"/>
                        <a:chOff x="0" y="47625"/>
                        <a:chExt cx="4495339" cy="966108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133442" y="87724"/>
                          <a:ext cx="2361897" cy="926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49168" w14:textId="3E95F842" w:rsidR="00746B1E" w:rsidRPr="00AC481B" w:rsidRDefault="00746B1E" w:rsidP="004E4387">
                            <w:pPr>
                              <w:jc w:val="center"/>
                              <w:rPr>
                                <w:rFonts w:ascii="Calibri Light" w:hAnsi="Calibri Light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 w:rsidRPr="00AC481B">
                              <w:rPr>
                                <w:rFonts w:ascii="Calibri Light" w:hAnsi="Calibri Light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  <w:t>وكالة الفضاء المصريـــة</w:t>
                            </w:r>
                          </w:p>
                          <w:p w14:paraId="0D693621" w14:textId="134A4A31" w:rsidR="00746B1E" w:rsidRPr="00AC481B" w:rsidRDefault="00746B1E" w:rsidP="004E438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AC481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مشروع قمر تدريب الجامعات المصرية</w:t>
                            </w:r>
                          </w:p>
                          <w:p w14:paraId="240CFBF7" w14:textId="46B8F23C" w:rsidR="00746B1E" w:rsidRPr="00AC481B" w:rsidRDefault="00746B1E" w:rsidP="004E4387">
                            <w:pPr>
                              <w:jc w:val="center"/>
                              <w:rPr>
                                <w:rFonts w:ascii="STZhongsong" w:eastAsia="STZhongsong" w:hAnsi="STZhongsong"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AC481B">
                              <w:rPr>
                                <w:rFonts w:ascii="STZhongsong" w:eastAsia="STZhongsong" w:hAnsi="STZhongsong"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  <w:t>EUTS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7625"/>
                          <a:ext cx="1487170" cy="790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9CE4CB" id="Group 6" o:spid="_x0000_s1026" style="position:absolute;left:0;text-align:left;margin-left:-17.45pt;margin-top:-79.7pt;width:353.9pt;height:74.35pt;z-index:-251648000;mso-width-relative:margin;mso-height-relative:margin" coordorigin=",476" coordsize="44953,96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m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rz/wCOn7WPws/Zf/sv&#10;/hZnxL+H/wAO/wC3PN/s3/hJ/ENnpH9oeVs83yftEieZs82Pdtzt8xM43DIB6BRXH/BT9oXwD+0p&#10;4VuNd+HPjjwf4/0S0u2sJ9Q8N6zbaraw3CojtC0sDuiyBJI2KE5AkU4wwrsM0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ZNAlym2RFkUkHDDI4OR+ozT6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21334;top:877;width:23619;height:9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<v:textbox>
                  <w:txbxContent>
                    <w:p w14:paraId="5EB49168" w14:textId="3E95F842" w:rsidR="00746B1E" w:rsidRPr="00AC481B" w:rsidRDefault="00746B1E" w:rsidP="004E4387">
                      <w:pPr>
                        <w:jc w:val="center"/>
                        <w:rPr>
                          <w:rFonts w:ascii="Calibri Light" w:hAnsi="Calibri Light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</w:pPr>
                      <w:r w:rsidRPr="00AC481B">
                        <w:rPr>
                          <w:rFonts w:ascii="Calibri Light" w:hAnsi="Calibri Light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  <w:t>وكالة الفضاء المصريـــة</w:t>
                      </w:r>
                    </w:p>
                    <w:p w14:paraId="0D693621" w14:textId="134A4A31" w:rsidR="00746B1E" w:rsidRPr="00AC481B" w:rsidRDefault="00746B1E" w:rsidP="004E438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AC481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مشروع قمر تدريب الجامعات المصرية</w:t>
                      </w:r>
                    </w:p>
                    <w:p w14:paraId="240CFBF7" w14:textId="46B8F23C" w:rsidR="00746B1E" w:rsidRPr="00AC481B" w:rsidRDefault="00746B1E" w:rsidP="004E4387">
                      <w:pPr>
                        <w:jc w:val="center"/>
                        <w:rPr>
                          <w:rFonts w:ascii="STZhongsong" w:eastAsia="STZhongsong" w:hAnsi="STZhongsong"/>
                          <w:i/>
                          <w:iCs/>
                          <w:sz w:val="24"/>
                          <w:szCs w:val="24"/>
                          <w:lang w:bidi="ar-EG"/>
                        </w:rPr>
                      </w:pPr>
                      <w:r w:rsidRPr="00AC481B">
                        <w:rPr>
                          <w:rFonts w:ascii="STZhongsong" w:eastAsia="STZhongsong" w:hAnsi="STZhongsong"/>
                          <w:i/>
                          <w:iCs/>
                          <w:sz w:val="24"/>
                          <w:szCs w:val="24"/>
                          <w:lang w:bidi="ar-EG"/>
                        </w:rPr>
                        <w:t>EUTS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top:476;width:14871;height:7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">
                <v:imagedata r:id="rId3" o:title=""/>
              </v:shape>
            </v:group>
          </w:pict>
        </mc:Fallback>
      </mc:AlternateContent>
    </w:r>
    <w:r w:rsidR="00000000">
      <w:rPr>
        <w:noProof/>
        <w:lang w:val="ar-EG" w:bidi="ar-EG"/>
      </w:rPr>
      <w:pict w14:anchorId="7894AD43">
        <v:shape id="WordPictureWatermark379427443" o:spid="_x0000_s1032" type="#_x0000_t75" style="position:absolute;left:0;text-align:left;margin-left:0;margin-top:0;width:495.6pt;height:263.3pt;z-index:-251642880;mso-position-horizontal:center;mso-position-horizontal-relative:margin;mso-position-vertical:center;mso-position-vertical-relative:margin" o:allowincell="f">
          <v:imagedata r:id="rId4" o:title="EUTS Logo" gain="19661f" blacklevel="22938f"/>
          <w10:wrap anchorx="margin" anchory="margin"/>
        </v:shape>
      </w:pict>
    </w:r>
    <w:r>
      <w:rPr>
        <w:rtl/>
        <w:lang w:bidi="ar-EG"/>
      </w:rPr>
      <w:tab/>
    </w:r>
    <w:r>
      <w:rPr>
        <w:rtl/>
        <w:lang w:bidi="ar-EG"/>
      </w:rPr>
      <w:tab/>
    </w:r>
    <w:r>
      <w:rPr>
        <w:rtl/>
        <w:lang w:bidi="ar-EG"/>
      </w:rPr>
      <w:tab/>
    </w:r>
    <w:r>
      <w:rPr>
        <w:rtl/>
        <w:lang w:bidi="ar-EG"/>
      </w:rPr>
      <w:tab/>
    </w:r>
    <w:r>
      <w:rPr>
        <w:rtl/>
        <w:lang w:bidi="ar-EG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62B80" w14:textId="776ED12D" w:rsidR="00746B1E" w:rsidRDefault="00000000">
    <w:pPr>
      <w:pStyle w:val="Header"/>
    </w:pPr>
    <w:r>
      <w:rPr>
        <w:noProof/>
      </w:rPr>
      <w:pict w14:anchorId="715BAA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427441" o:spid="_x0000_s1030" type="#_x0000_t75" style="position:absolute;left:0;text-align:left;margin-left:0;margin-top:0;width:495.6pt;height:263.3pt;z-index:-251644928;mso-position-horizontal:center;mso-position-horizontal-relative:margin;mso-position-vertical:center;mso-position-vertical-relative:margin" o:allowincell="f">
          <v:imagedata r:id="rId1" o:title="EUTS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E89"/>
    <w:multiLevelType w:val="multilevel"/>
    <w:tmpl w:val="5C62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4AF2"/>
    <w:multiLevelType w:val="hybridMultilevel"/>
    <w:tmpl w:val="1FDCA3EC"/>
    <w:lvl w:ilvl="0" w:tplc="2B187E2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C5F"/>
    <w:multiLevelType w:val="hybridMultilevel"/>
    <w:tmpl w:val="423E90EA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185C3C99"/>
    <w:multiLevelType w:val="hybridMultilevel"/>
    <w:tmpl w:val="084E1C42"/>
    <w:lvl w:ilvl="0" w:tplc="0409000F">
      <w:start w:val="1"/>
      <w:numFmt w:val="decimal"/>
      <w:lvlText w:val="%1."/>
      <w:lvlJc w:val="left"/>
      <w:pPr>
        <w:ind w:left="1099" w:hanging="360"/>
      </w:pPr>
    </w:lvl>
    <w:lvl w:ilvl="1" w:tplc="04090019" w:tentative="1">
      <w:start w:val="1"/>
      <w:numFmt w:val="lowerLetter"/>
      <w:lvlText w:val="%2."/>
      <w:lvlJc w:val="left"/>
      <w:pPr>
        <w:ind w:left="1819" w:hanging="360"/>
      </w:pPr>
    </w:lvl>
    <w:lvl w:ilvl="2" w:tplc="0409001B" w:tentative="1">
      <w:start w:val="1"/>
      <w:numFmt w:val="lowerRoman"/>
      <w:lvlText w:val="%3."/>
      <w:lvlJc w:val="right"/>
      <w:pPr>
        <w:ind w:left="2539" w:hanging="180"/>
      </w:pPr>
    </w:lvl>
    <w:lvl w:ilvl="3" w:tplc="0409000F" w:tentative="1">
      <w:start w:val="1"/>
      <w:numFmt w:val="decimal"/>
      <w:lvlText w:val="%4."/>
      <w:lvlJc w:val="left"/>
      <w:pPr>
        <w:ind w:left="3259" w:hanging="360"/>
      </w:pPr>
    </w:lvl>
    <w:lvl w:ilvl="4" w:tplc="04090019" w:tentative="1">
      <w:start w:val="1"/>
      <w:numFmt w:val="lowerLetter"/>
      <w:lvlText w:val="%5."/>
      <w:lvlJc w:val="left"/>
      <w:pPr>
        <w:ind w:left="3979" w:hanging="360"/>
      </w:pPr>
    </w:lvl>
    <w:lvl w:ilvl="5" w:tplc="0409001B" w:tentative="1">
      <w:start w:val="1"/>
      <w:numFmt w:val="lowerRoman"/>
      <w:lvlText w:val="%6."/>
      <w:lvlJc w:val="right"/>
      <w:pPr>
        <w:ind w:left="4699" w:hanging="180"/>
      </w:pPr>
    </w:lvl>
    <w:lvl w:ilvl="6" w:tplc="0409000F" w:tentative="1">
      <w:start w:val="1"/>
      <w:numFmt w:val="decimal"/>
      <w:lvlText w:val="%7."/>
      <w:lvlJc w:val="left"/>
      <w:pPr>
        <w:ind w:left="5419" w:hanging="360"/>
      </w:pPr>
    </w:lvl>
    <w:lvl w:ilvl="7" w:tplc="04090019" w:tentative="1">
      <w:start w:val="1"/>
      <w:numFmt w:val="lowerLetter"/>
      <w:lvlText w:val="%8."/>
      <w:lvlJc w:val="left"/>
      <w:pPr>
        <w:ind w:left="6139" w:hanging="360"/>
      </w:pPr>
    </w:lvl>
    <w:lvl w:ilvl="8" w:tplc="04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4" w15:restartNumberingAfterBreak="0">
    <w:nsid w:val="1CD672F5"/>
    <w:multiLevelType w:val="hybridMultilevel"/>
    <w:tmpl w:val="DCA404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F76039"/>
    <w:multiLevelType w:val="hybridMultilevel"/>
    <w:tmpl w:val="799A71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862D0"/>
    <w:multiLevelType w:val="hybridMultilevel"/>
    <w:tmpl w:val="224877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F572B2"/>
    <w:multiLevelType w:val="hybridMultilevel"/>
    <w:tmpl w:val="F1865B26"/>
    <w:lvl w:ilvl="0" w:tplc="54E0AC5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C1D61"/>
    <w:multiLevelType w:val="hybridMultilevel"/>
    <w:tmpl w:val="040C87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612879"/>
    <w:multiLevelType w:val="hybridMultilevel"/>
    <w:tmpl w:val="DC506A58"/>
    <w:lvl w:ilvl="0" w:tplc="47CA73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6937"/>
    <w:multiLevelType w:val="hybridMultilevel"/>
    <w:tmpl w:val="75B2AF0A"/>
    <w:lvl w:ilvl="0" w:tplc="D3C605E4">
      <w:start w:val="1"/>
      <w:numFmt w:val="bullet"/>
      <w:lvlText w:val="-"/>
      <w:lvlJc w:val="left"/>
      <w:pPr>
        <w:ind w:left="739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1" w15:restartNumberingAfterBreak="0">
    <w:nsid w:val="2FFC2145"/>
    <w:multiLevelType w:val="hybridMultilevel"/>
    <w:tmpl w:val="281C48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792CC0"/>
    <w:multiLevelType w:val="hybridMultilevel"/>
    <w:tmpl w:val="F0F44C4E"/>
    <w:lvl w:ilvl="0" w:tplc="A0102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E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22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A5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848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F63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8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C8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5A3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6CC6330"/>
    <w:multiLevelType w:val="hybridMultilevel"/>
    <w:tmpl w:val="1CA0AF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F60F40"/>
    <w:multiLevelType w:val="hybridMultilevel"/>
    <w:tmpl w:val="6BCABAD6"/>
    <w:lvl w:ilvl="0" w:tplc="342619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30778"/>
    <w:multiLevelType w:val="hybridMultilevel"/>
    <w:tmpl w:val="D81C2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E2AA9"/>
    <w:multiLevelType w:val="hybridMultilevel"/>
    <w:tmpl w:val="FD86A778"/>
    <w:lvl w:ilvl="0" w:tplc="6A9C84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3212D"/>
    <w:multiLevelType w:val="hybridMultilevel"/>
    <w:tmpl w:val="6FF234AA"/>
    <w:lvl w:ilvl="0" w:tplc="F0300B1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56697"/>
    <w:multiLevelType w:val="hybridMultilevel"/>
    <w:tmpl w:val="D5B4ED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6858BD"/>
    <w:multiLevelType w:val="hybridMultilevel"/>
    <w:tmpl w:val="1E481B6A"/>
    <w:lvl w:ilvl="0" w:tplc="04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B467E"/>
    <w:multiLevelType w:val="hybridMultilevel"/>
    <w:tmpl w:val="55C86DD8"/>
    <w:lvl w:ilvl="0" w:tplc="938E33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9208B"/>
    <w:multiLevelType w:val="multilevel"/>
    <w:tmpl w:val="3A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954FF"/>
    <w:multiLevelType w:val="hybridMultilevel"/>
    <w:tmpl w:val="E0BE65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C312065"/>
    <w:multiLevelType w:val="hybridMultilevel"/>
    <w:tmpl w:val="F372EE02"/>
    <w:lvl w:ilvl="0" w:tplc="57D63F82">
      <w:numFmt w:val="bullet"/>
      <w:lvlText w:val="-"/>
      <w:lvlJc w:val="left"/>
      <w:pPr>
        <w:ind w:left="720" w:hanging="360"/>
      </w:pPr>
      <w:rPr>
        <w:rFonts w:ascii="Sakkal Majalla" w:eastAsia="SimSu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02110"/>
    <w:multiLevelType w:val="hybridMultilevel"/>
    <w:tmpl w:val="21B8D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847F91"/>
    <w:multiLevelType w:val="multilevel"/>
    <w:tmpl w:val="7BF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53987"/>
    <w:multiLevelType w:val="multilevel"/>
    <w:tmpl w:val="6058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2429E"/>
    <w:multiLevelType w:val="hybridMultilevel"/>
    <w:tmpl w:val="C4C660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A530C07"/>
    <w:multiLevelType w:val="hybridMultilevel"/>
    <w:tmpl w:val="779283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65CC6"/>
    <w:multiLevelType w:val="hybridMultilevel"/>
    <w:tmpl w:val="B1B888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EB07974"/>
    <w:multiLevelType w:val="hybridMultilevel"/>
    <w:tmpl w:val="3A145E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610189">
    <w:abstractNumId w:val="11"/>
  </w:num>
  <w:num w:numId="2" w16cid:durableId="1729956477">
    <w:abstractNumId w:val="10"/>
  </w:num>
  <w:num w:numId="3" w16cid:durableId="871261430">
    <w:abstractNumId w:val="9"/>
  </w:num>
  <w:num w:numId="4" w16cid:durableId="2121796646">
    <w:abstractNumId w:val="20"/>
  </w:num>
  <w:num w:numId="5" w16cid:durableId="1884823420">
    <w:abstractNumId w:val="7"/>
  </w:num>
  <w:num w:numId="6" w16cid:durableId="1014382480">
    <w:abstractNumId w:val="14"/>
  </w:num>
  <w:num w:numId="7" w16cid:durableId="878198546">
    <w:abstractNumId w:val="17"/>
  </w:num>
  <w:num w:numId="8" w16cid:durableId="407457738">
    <w:abstractNumId w:val="1"/>
  </w:num>
  <w:num w:numId="9" w16cid:durableId="821195922">
    <w:abstractNumId w:val="23"/>
  </w:num>
  <w:num w:numId="10" w16cid:durableId="1795440542">
    <w:abstractNumId w:val="3"/>
  </w:num>
  <w:num w:numId="11" w16cid:durableId="1799452316">
    <w:abstractNumId w:val="2"/>
  </w:num>
  <w:num w:numId="12" w16cid:durableId="1933707345">
    <w:abstractNumId w:val="15"/>
  </w:num>
  <w:num w:numId="13" w16cid:durableId="1360855262">
    <w:abstractNumId w:val="0"/>
  </w:num>
  <w:num w:numId="14" w16cid:durableId="2137335354">
    <w:abstractNumId w:val="25"/>
  </w:num>
  <w:num w:numId="15" w16cid:durableId="1348361421">
    <w:abstractNumId w:val="26"/>
  </w:num>
  <w:num w:numId="16" w16cid:durableId="18095251">
    <w:abstractNumId w:val="28"/>
  </w:num>
  <w:num w:numId="17" w16cid:durableId="2069064162">
    <w:abstractNumId w:val="22"/>
  </w:num>
  <w:num w:numId="18" w16cid:durableId="41755774">
    <w:abstractNumId w:val="21"/>
  </w:num>
  <w:num w:numId="19" w16cid:durableId="1703165081">
    <w:abstractNumId w:val="30"/>
  </w:num>
  <w:num w:numId="20" w16cid:durableId="1550529213">
    <w:abstractNumId w:val="8"/>
  </w:num>
  <w:num w:numId="21" w16cid:durableId="1253392954">
    <w:abstractNumId w:val="27"/>
  </w:num>
  <w:num w:numId="22" w16cid:durableId="375858493">
    <w:abstractNumId w:val="18"/>
  </w:num>
  <w:num w:numId="23" w16cid:durableId="1530604714">
    <w:abstractNumId w:val="13"/>
  </w:num>
  <w:num w:numId="24" w16cid:durableId="1157110917">
    <w:abstractNumId w:val="16"/>
  </w:num>
  <w:num w:numId="25" w16cid:durableId="81072197">
    <w:abstractNumId w:val="24"/>
  </w:num>
  <w:num w:numId="26" w16cid:durableId="941686795">
    <w:abstractNumId w:val="19"/>
  </w:num>
  <w:num w:numId="27" w16cid:durableId="804853430">
    <w:abstractNumId w:val="29"/>
  </w:num>
  <w:num w:numId="28" w16cid:durableId="1238323746">
    <w:abstractNumId w:val="4"/>
  </w:num>
  <w:num w:numId="29" w16cid:durableId="1083332458">
    <w:abstractNumId w:val="12"/>
  </w:num>
  <w:num w:numId="30" w16cid:durableId="953830925">
    <w:abstractNumId w:val="5"/>
  </w:num>
  <w:num w:numId="31" w16cid:durableId="69199469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f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66"/>
    <w:rsid w:val="000022CE"/>
    <w:rsid w:val="00002A24"/>
    <w:rsid w:val="00002E46"/>
    <w:rsid w:val="00003353"/>
    <w:rsid w:val="000033A9"/>
    <w:rsid w:val="000035C0"/>
    <w:rsid w:val="000035C6"/>
    <w:rsid w:val="000079D9"/>
    <w:rsid w:val="00007AD3"/>
    <w:rsid w:val="00007B3B"/>
    <w:rsid w:val="000112A1"/>
    <w:rsid w:val="00013EB3"/>
    <w:rsid w:val="00013F1A"/>
    <w:rsid w:val="0001409E"/>
    <w:rsid w:val="000144E9"/>
    <w:rsid w:val="0001610D"/>
    <w:rsid w:val="00020AB5"/>
    <w:rsid w:val="000231E6"/>
    <w:rsid w:val="000234FB"/>
    <w:rsid w:val="0002498E"/>
    <w:rsid w:val="00024E41"/>
    <w:rsid w:val="000260FB"/>
    <w:rsid w:val="0002630C"/>
    <w:rsid w:val="000270E0"/>
    <w:rsid w:val="000271C4"/>
    <w:rsid w:val="0002776A"/>
    <w:rsid w:val="00030A98"/>
    <w:rsid w:val="0003105A"/>
    <w:rsid w:val="00031114"/>
    <w:rsid w:val="00031DE8"/>
    <w:rsid w:val="00032127"/>
    <w:rsid w:val="000322A5"/>
    <w:rsid w:val="00033F16"/>
    <w:rsid w:val="00034307"/>
    <w:rsid w:val="00036B9A"/>
    <w:rsid w:val="00037D1C"/>
    <w:rsid w:val="00041698"/>
    <w:rsid w:val="0004386C"/>
    <w:rsid w:val="00044D06"/>
    <w:rsid w:val="00052187"/>
    <w:rsid w:val="00052401"/>
    <w:rsid w:val="000539CA"/>
    <w:rsid w:val="00053EFD"/>
    <w:rsid w:val="0005439C"/>
    <w:rsid w:val="00055206"/>
    <w:rsid w:val="00055B68"/>
    <w:rsid w:val="00056187"/>
    <w:rsid w:val="0005772B"/>
    <w:rsid w:val="00057F95"/>
    <w:rsid w:val="00061815"/>
    <w:rsid w:val="00063CFF"/>
    <w:rsid w:val="000651D1"/>
    <w:rsid w:val="000703C0"/>
    <w:rsid w:val="00070CA0"/>
    <w:rsid w:val="00071B31"/>
    <w:rsid w:val="00071BD8"/>
    <w:rsid w:val="000723F5"/>
    <w:rsid w:val="00073A68"/>
    <w:rsid w:val="00074562"/>
    <w:rsid w:val="00077035"/>
    <w:rsid w:val="000805F7"/>
    <w:rsid w:val="0008145A"/>
    <w:rsid w:val="000847D2"/>
    <w:rsid w:val="00086BFA"/>
    <w:rsid w:val="00086C20"/>
    <w:rsid w:val="00087306"/>
    <w:rsid w:val="000877BB"/>
    <w:rsid w:val="000879D0"/>
    <w:rsid w:val="000909FC"/>
    <w:rsid w:val="000911A0"/>
    <w:rsid w:val="00091378"/>
    <w:rsid w:val="000917C9"/>
    <w:rsid w:val="0009184E"/>
    <w:rsid w:val="00091A3A"/>
    <w:rsid w:val="00092F66"/>
    <w:rsid w:val="00093D56"/>
    <w:rsid w:val="000945FA"/>
    <w:rsid w:val="0009478A"/>
    <w:rsid w:val="00094A8F"/>
    <w:rsid w:val="00095522"/>
    <w:rsid w:val="0009567F"/>
    <w:rsid w:val="00095881"/>
    <w:rsid w:val="00095F43"/>
    <w:rsid w:val="00097F56"/>
    <w:rsid w:val="000A050B"/>
    <w:rsid w:val="000A0C5F"/>
    <w:rsid w:val="000A17EA"/>
    <w:rsid w:val="000A52B3"/>
    <w:rsid w:val="000A5414"/>
    <w:rsid w:val="000A5F8E"/>
    <w:rsid w:val="000A6601"/>
    <w:rsid w:val="000A6732"/>
    <w:rsid w:val="000A6A71"/>
    <w:rsid w:val="000A6CE7"/>
    <w:rsid w:val="000B1E97"/>
    <w:rsid w:val="000B5095"/>
    <w:rsid w:val="000B64A7"/>
    <w:rsid w:val="000B7245"/>
    <w:rsid w:val="000B7E7D"/>
    <w:rsid w:val="000C0058"/>
    <w:rsid w:val="000C0EF6"/>
    <w:rsid w:val="000C12F7"/>
    <w:rsid w:val="000C13F3"/>
    <w:rsid w:val="000C1A99"/>
    <w:rsid w:val="000C2137"/>
    <w:rsid w:val="000C2795"/>
    <w:rsid w:val="000C3A3E"/>
    <w:rsid w:val="000C41E9"/>
    <w:rsid w:val="000C6425"/>
    <w:rsid w:val="000C6F18"/>
    <w:rsid w:val="000C754B"/>
    <w:rsid w:val="000C7890"/>
    <w:rsid w:val="000D0315"/>
    <w:rsid w:val="000D462F"/>
    <w:rsid w:val="000D540F"/>
    <w:rsid w:val="000D5F3B"/>
    <w:rsid w:val="000D656F"/>
    <w:rsid w:val="000D745B"/>
    <w:rsid w:val="000D7BA4"/>
    <w:rsid w:val="000E300A"/>
    <w:rsid w:val="000E3818"/>
    <w:rsid w:val="000E38DB"/>
    <w:rsid w:val="000E3E76"/>
    <w:rsid w:val="000E42E4"/>
    <w:rsid w:val="000F2A28"/>
    <w:rsid w:val="000F4752"/>
    <w:rsid w:val="000F60EF"/>
    <w:rsid w:val="000F61D9"/>
    <w:rsid w:val="000F62CE"/>
    <w:rsid w:val="000F69F6"/>
    <w:rsid w:val="001000F1"/>
    <w:rsid w:val="00100CF8"/>
    <w:rsid w:val="00101E33"/>
    <w:rsid w:val="00102508"/>
    <w:rsid w:val="0010404C"/>
    <w:rsid w:val="00105519"/>
    <w:rsid w:val="001064D7"/>
    <w:rsid w:val="00107802"/>
    <w:rsid w:val="00110851"/>
    <w:rsid w:val="00110A18"/>
    <w:rsid w:val="00111BB8"/>
    <w:rsid w:val="00111EF5"/>
    <w:rsid w:val="0011202B"/>
    <w:rsid w:val="001169A2"/>
    <w:rsid w:val="00117591"/>
    <w:rsid w:val="0012477A"/>
    <w:rsid w:val="001255B1"/>
    <w:rsid w:val="00125F0E"/>
    <w:rsid w:val="001270FA"/>
    <w:rsid w:val="001302BF"/>
    <w:rsid w:val="0013062F"/>
    <w:rsid w:val="00131D4B"/>
    <w:rsid w:val="00132EB1"/>
    <w:rsid w:val="001334E6"/>
    <w:rsid w:val="00133E29"/>
    <w:rsid w:val="00136D9E"/>
    <w:rsid w:val="00136FD1"/>
    <w:rsid w:val="0013781C"/>
    <w:rsid w:val="001400F6"/>
    <w:rsid w:val="00140B78"/>
    <w:rsid w:val="001416CE"/>
    <w:rsid w:val="0014200F"/>
    <w:rsid w:val="00142A64"/>
    <w:rsid w:val="00143352"/>
    <w:rsid w:val="0014395B"/>
    <w:rsid w:val="0014397C"/>
    <w:rsid w:val="001442EB"/>
    <w:rsid w:val="00145E7B"/>
    <w:rsid w:val="00146BAF"/>
    <w:rsid w:val="00147345"/>
    <w:rsid w:val="0014765D"/>
    <w:rsid w:val="00147C7F"/>
    <w:rsid w:val="00147FE4"/>
    <w:rsid w:val="00150CBB"/>
    <w:rsid w:val="001512BC"/>
    <w:rsid w:val="00152DBE"/>
    <w:rsid w:val="00153188"/>
    <w:rsid w:val="00154AFB"/>
    <w:rsid w:val="001559D4"/>
    <w:rsid w:val="00156869"/>
    <w:rsid w:val="00156F5E"/>
    <w:rsid w:val="00157282"/>
    <w:rsid w:val="001572D1"/>
    <w:rsid w:val="00157313"/>
    <w:rsid w:val="00157CB9"/>
    <w:rsid w:val="00160229"/>
    <w:rsid w:val="00160833"/>
    <w:rsid w:val="00161C02"/>
    <w:rsid w:val="00162D20"/>
    <w:rsid w:val="00166106"/>
    <w:rsid w:val="00166254"/>
    <w:rsid w:val="00167B99"/>
    <w:rsid w:val="001713FC"/>
    <w:rsid w:val="00171C62"/>
    <w:rsid w:val="00172E9F"/>
    <w:rsid w:val="00173399"/>
    <w:rsid w:val="00173D33"/>
    <w:rsid w:val="0017511A"/>
    <w:rsid w:val="00175332"/>
    <w:rsid w:val="00177B13"/>
    <w:rsid w:val="0018048A"/>
    <w:rsid w:val="00181675"/>
    <w:rsid w:val="00182A6A"/>
    <w:rsid w:val="0018303D"/>
    <w:rsid w:val="0018348E"/>
    <w:rsid w:val="00183AD7"/>
    <w:rsid w:val="0018495A"/>
    <w:rsid w:val="00185ED5"/>
    <w:rsid w:val="001863E5"/>
    <w:rsid w:val="00186EA5"/>
    <w:rsid w:val="00190111"/>
    <w:rsid w:val="001923CB"/>
    <w:rsid w:val="00193DD5"/>
    <w:rsid w:val="0019444C"/>
    <w:rsid w:val="00194F2C"/>
    <w:rsid w:val="001956CA"/>
    <w:rsid w:val="0019580C"/>
    <w:rsid w:val="00196524"/>
    <w:rsid w:val="00196530"/>
    <w:rsid w:val="0019662C"/>
    <w:rsid w:val="001966B0"/>
    <w:rsid w:val="00196B67"/>
    <w:rsid w:val="001971F0"/>
    <w:rsid w:val="001974CD"/>
    <w:rsid w:val="00197BDC"/>
    <w:rsid w:val="001A27B9"/>
    <w:rsid w:val="001A2A7E"/>
    <w:rsid w:val="001A3EA3"/>
    <w:rsid w:val="001A4261"/>
    <w:rsid w:val="001A55BD"/>
    <w:rsid w:val="001A7740"/>
    <w:rsid w:val="001A7B61"/>
    <w:rsid w:val="001B02AE"/>
    <w:rsid w:val="001B1FC7"/>
    <w:rsid w:val="001B2555"/>
    <w:rsid w:val="001B2F27"/>
    <w:rsid w:val="001B3792"/>
    <w:rsid w:val="001B49AD"/>
    <w:rsid w:val="001B50CE"/>
    <w:rsid w:val="001B58DD"/>
    <w:rsid w:val="001B5AA4"/>
    <w:rsid w:val="001B5E7E"/>
    <w:rsid w:val="001B7A9A"/>
    <w:rsid w:val="001C2A7D"/>
    <w:rsid w:val="001C4871"/>
    <w:rsid w:val="001C5009"/>
    <w:rsid w:val="001C5798"/>
    <w:rsid w:val="001C6E4A"/>
    <w:rsid w:val="001D082F"/>
    <w:rsid w:val="001D48A3"/>
    <w:rsid w:val="001D48C1"/>
    <w:rsid w:val="001D4B57"/>
    <w:rsid w:val="001D5BB5"/>
    <w:rsid w:val="001D5D41"/>
    <w:rsid w:val="001D6646"/>
    <w:rsid w:val="001E0A8D"/>
    <w:rsid w:val="001E1EA3"/>
    <w:rsid w:val="001E3617"/>
    <w:rsid w:val="001F21EC"/>
    <w:rsid w:val="001F28D5"/>
    <w:rsid w:val="001F35B0"/>
    <w:rsid w:val="001F377B"/>
    <w:rsid w:val="001F3E3D"/>
    <w:rsid w:val="001F400A"/>
    <w:rsid w:val="001F40EC"/>
    <w:rsid w:val="001F4262"/>
    <w:rsid w:val="001F53A0"/>
    <w:rsid w:val="001F5A1B"/>
    <w:rsid w:val="001F60CC"/>
    <w:rsid w:val="001F75F8"/>
    <w:rsid w:val="001F7ABB"/>
    <w:rsid w:val="0020000B"/>
    <w:rsid w:val="00200A1D"/>
    <w:rsid w:val="00201F3E"/>
    <w:rsid w:val="00204B12"/>
    <w:rsid w:val="00205C0A"/>
    <w:rsid w:val="00205DF0"/>
    <w:rsid w:val="00206624"/>
    <w:rsid w:val="00207DD8"/>
    <w:rsid w:val="0021132B"/>
    <w:rsid w:val="0021229D"/>
    <w:rsid w:val="0021300D"/>
    <w:rsid w:val="00213085"/>
    <w:rsid w:val="002135C1"/>
    <w:rsid w:val="0021646B"/>
    <w:rsid w:val="00217E5A"/>
    <w:rsid w:val="00220278"/>
    <w:rsid w:val="0022063B"/>
    <w:rsid w:val="00220C00"/>
    <w:rsid w:val="00220D87"/>
    <w:rsid w:val="00221E04"/>
    <w:rsid w:val="002228CA"/>
    <w:rsid w:val="00224119"/>
    <w:rsid w:val="00224876"/>
    <w:rsid w:val="00225240"/>
    <w:rsid w:val="00225D18"/>
    <w:rsid w:val="002265FC"/>
    <w:rsid w:val="0023339E"/>
    <w:rsid w:val="00233AF4"/>
    <w:rsid w:val="00233C22"/>
    <w:rsid w:val="002344AE"/>
    <w:rsid w:val="002359AB"/>
    <w:rsid w:val="002369DD"/>
    <w:rsid w:val="0024031A"/>
    <w:rsid w:val="00240437"/>
    <w:rsid w:val="0024173A"/>
    <w:rsid w:val="00241859"/>
    <w:rsid w:val="00242442"/>
    <w:rsid w:val="00245E28"/>
    <w:rsid w:val="0024679C"/>
    <w:rsid w:val="00246A31"/>
    <w:rsid w:val="002475AC"/>
    <w:rsid w:val="0024766E"/>
    <w:rsid w:val="00251B79"/>
    <w:rsid w:val="0025322E"/>
    <w:rsid w:val="002541BA"/>
    <w:rsid w:val="002545DA"/>
    <w:rsid w:val="0025517F"/>
    <w:rsid w:val="00255DFC"/>
    <w:rsid w:val="0025637B"/>
    <w:rsid w:val="00257470"/>
    <w:rsid w:val="00257AB3"/>
    <w:rsid w:val="00261B29"/>
    <w:rsid w:val="00262495"/>
    <w:rsid w:val="00262A68"/>
    <w:rsid w:val="002631F9"/>
    <w:rsid w:val="0026375E"/>
    <w:rsid w:val="00264C87"/>
    <w:rsid w:val="00265A60"/>
    <w:rsid w:val="00266727"/>
    <w:rsid w:val="00266B84"/>
    <w:rsid w:val="00266D4F"/>
    <w:rsid w:val="002670A4"/>
    <w:rsid w:val="00267A2D"/>
    <w:rsid w:val="002702A2"/>
    <w:rsid w:val="00270CC2"/>
    <w:rsid w:val="00270F9C"/>
    <w:rsid w:val="002717AA"/>
    <w:rsid w:val="00271BDD"/>
    <w:rsid w:val="002724D6"/>
    <w:rsid w:val="00272B49"/>
    <w:rsid w:val="00272E4E"/>
    <w:rsid w:val="00274B88"/>
    <w:rsid w:val="00275E1A"/>
    <w:rsid w:val="00275ED3"/>
    <w:rsid w:val="00276AB5"/>
    <w:rsid w:val="00277A5A"/>
    <w:rsid w:val="0028046D"/>
    <w:rsid w:val="0028226B"/>
    <w:rsid w:val="00287C10"/>
    <w:rsid w:val="00287CAA"/>
    <w:rsid w:val="00287EAB"/>
    <w:rsid w:val="00293B24"/>
    <w:rsid w:val="00293BDB"/>
    <w:rsid w:val="00293D8B"/>
    <w:rsid w:val="002A2360"/>
    <w:rsid w:val="002A286E"/>
    <w:rsid w:val="002A563C"/>
    <w:rsid w:val="002A6214"/>
    <w:rsid w:val="002A6AB2"/>
    <w:rsid w:val="002B085B"/>
    <w:rsid w:val="002B182B"/>
    <w:rsid w:val="002B39B1"/>
    <w:rsid w:val="002B468F"/>
    <w:rsid w:val="002B4810"/>
    <w:rsid w:val="002B4C93"/>
    <w:rsid w:val="002B5255"/>
    <w:rsid w:val="002B52D3"/>
    <w:rsid w:val="002B5639"/>
    <w:rsid w:val="002B5EB6"/>
    <w:rsid w:val="002B6448"/>
    <w:rsid w:val="002B6670"/>
    <w:rsid w:val="002B7C2E"/>
    <w:rsid w:val="002C088A"/>
    <w:rsid w:val="002C0EFC"/>
    <w:rsid w:val="002C12EF"/>
    <w:rsid w:val="002C2BFE"/>
    <w:rsid w:val="002C2D8B"/>
    <w:rsid w:val="002C341E"/>
    <w:rsid w:val="002C48A5"/>
    <w:rsid w:val="002C5E37"/>
    <w:rsid w:val="002C69C7"/>
    <w:rsid w:val="002D04CA"/>
    <w:rsid w:val="002D0BEB"/>
    <w:rsid w:val="002D0EEB"/>
    <w:rsid w:val="002D15C5"/>
    <w:rsid w:val="002D2617"/>
    <w:rsid w:val="002D3E7C"/>
    <w:rsid w:val="002D509F"/>
    <w:rsid w:val="002D5344"/>
    <w:rsid w:val="002D62C9"/>
    <w:rsid w:val="002D65FB"/>
    <w:rsid w:val="002D694C"/>
    <w:rsid w:val="002D729F"/>
    <w:rsid w:val="002D751F"/>
    <w:rsid w:val="002D7740"/>
    <w:rsid w:val="002D795D"/>
    <w:rsid w:val="002E1344"/>
    <w:rsid w:val="002E1498"/>
    <w:rsid w:val="002E1E95"/>
    <w:rsid w:val="002E1F24"/>
    <w:rsid w:val="002E2514"/>
    <w:rsid w:val="002E2F42"/>
    <w:rsid w:val="002E378F"/>
    <w:rsid w:val="002E5169"/>
    <w:rsid w:val="002E51DC"/>
    <w:rsid w:val="002E6999"/>
    <w:rsid w:val="002F1EB9"/>
    <w:rsid w:val="002F3C9D"/>
    <w:rsid w:val="002F4646"/>
    <w:rsid w:val="002F4F52"/>
    <w:rsid w:val="002F510D"/>
    <w:rsid w:val="002F6681"/>
    <w:rsid w:val="002F695E"/>
    <w:rsid w:val="002F7893"/>
    <w:rsid w:val="002F7F20"/>
    <w:rsid w:val="00300EBE"/>
    <w:rsid w:val="00301C4B"/>
    <w:rsid w:val="003028A5"/>
    <w:rsid w:val="00304225"/>
    <w:rsid w:val="0030493E"/>
    <w:rsid w:val="003068C8"/>
    <w:rsid w:val="00306B9B"/>
    <w:rsid w:val="00307167"/>
    <w:rsid w:val="003076FC"/>
    <w:rsid w:val="00310647"/>
    <w:rsid w:val="00311089"/>
    <w:rsid w:val="00311666"/>
    <w:rsid w:val="003131C2"/>
    <w:rsid w:val="00313256"/>
    <w:rsid w:val="00313F0C"/>
    <w:rsid w:val="0031458D"/>
    <w:rsid w:val="00314B31"/>
    <w:rsid w:val="003156E3"/>
    <w:rsid w:val="00315C36"/>
    <w:rsid w:val="00316728"/>
    <w:rsid w:val="00316D1B"/>
    <w:rsid w:val="003202B7"/>
    <w:rsid w:val="00320B54"/>
    <w:rsid w:val="00321187"/>
    <w:rsid w:val="00321485"/>
    <w:rsid w:val="00321C24"/>
    <w:rsid w:val="003227B6"/>
    <w:rsid w:val="003227CF"/>
    <w:rsid w:val="003231A2"/>
    <w:rsid w:val="003240FA"/>
    <w:rsid w:val="003243D5"/>
    <w:rsid w:val="00324685"/>
    <w:rsid w:val="003254FB"/>
    <w:rsid w:val="0032566B"/>
    <w:rsid w:val="00326FB4"/>
    <w:rsid w:val="00327130"/>
    <w:rsid w:val="00327AD5"/>
    <w:rsid w:val="00330B31"/>
    <w:rsid w:val="003313FB"/>
    <w:rsid w:val="0033222B"/>
    <w:rsid w:val="003332CA"/>
    <w:rsid w:val="0033354B"/>
    <w:rsid w:val="003340E9"/>
    <w:rsid w:val="00334948"/>
    <w:rsid w:val="003358D8"/>
    <w:rsid w:val="00337ED4"/>
    <w:rsid w:val="00337F09"/>
    <w:rsid w:val="0034030C"/>
    <w:rsid w:val="00343B5A"/>
    <w:rsid w:val="0034406F"/>
    <w:rsid w:val="0035126F"/>
    <w:rsid w:val="003515F3"/>
    <w:rsid w:val="00353266"/>
    <w:rsid w:val="00354F1A"/>
    <w:rsid w:val="00355ACE"/>
    <w:rsid w:val="003568F5"/>
    <w:rsid w:val="00356982"/>
    <w:rsid w:val="003570C2"/>
    <w:rsid w:val="00357A2A"/>
    <w:rsid w:val="00361597"/>
    <w:rsid w:val="003617F8"/>
    <w:rsid w:val="0036261F"/>
    <w:rsid w:val="00362F7F"/>
    <w:rsid w:val="003638C0"/>
    <w:rsid w:val="003655DD"/>
    <w:rsid w:val="00365E76"/>
    <w:rsid w:val="003663CC"/>
    <w:rsid w:val="0037195F"/>
    <w:rsid w:val="003725F7"/>
    <w:rsid w:val="00372C2E"/>
    <w:rsid w:val="003738D8"/>
    <w:rsid w:val="00373C8D"/>
    <w:rsid w:val="00374645"/>
    <w:rsid w:val="0037472C"/>
    <w:rsid w:val="00375153"/>
    <w:rsid w:val="003756C0"/>
    <w:rsid w:val="0038013A"/>
    <w:rsid w:val="00381255"/>
    <w:rsid w:val="003821EC"/>
    <w:rsid w:val="00382496"/>
    <w:rsid w:val="0038498C"/>
    <w:rsid w:val="00386866"/>
    <w:rsid w:val="00386BA1"/>
    <w:rsid w:val="0039187A"/>
    <w:rsid w:val="00392600"/>
    <w:rsid w:val="00392D48"/>
    <w:rsid w:val="00392EB6"/>
    <w:rsid w:val="00394331"/>
    <w:rsid w:val="00394DCB"/>
    <w:rsid w:val="00394F3E"/>
    <w:rsid w:val="00396C51"/>
    <w:rsid w:val="00397215"/>
    <w:rsid w:val="003A13D7"/>
    <w:rsid w:val="003A15F4"/>
    <w:rsid w:val="003A2592"/>
    <w:rsid w:val="003A3575"/>
    <w:rsid w:val="003A4374"/>
    <w:rsid w:val="003A4490"/>
    <w:rsid w:val="003A4BF6"/>
    <w:rsid w:val="003A64D8"/>
    <w:rsid w:val="003A65E4"/>
    <w:rsid w:val="003A6FB0"/>
    <w:rsid w:val="003A70FD"/>
    <w:rsid w:val="003B1462"/>
    <w:rsid w:val="003B25AF"/>
    <w:rsid w:val="003B3EE4"/>
    <w:rsid w:val="003B72CE"/>
    <w:rsid w:val="003B7D1B"/>
    <w:rsid w:val="003C0A0F"/>
    <w:rsid w:val="003C0FAE"/>
    <w:rsid w:val="003C1330"/>
    <w:rsid w:val="003C170E"/>
    <w:rsid w:val="003C1920"/>
    <w:rsid w:val="003C1A37"/>
    <w:rsid w:val="003C2000"/>
    <w:rsid w:val="003C24D6"/>
    <w:rsid w:val="003C35C9"/>
    <w:rsid w:val="003C59F4"/>
    <w:rsid w:val="003C5C9E"/>
    <w:rsid w:val="003C678E"/>
    <w:rsid w:val="003D061D"/>
    <w:rsid w:val="003D1695"/>
    <w:rsid w:val="003D2361"/>
    <w:rsid w:val="003D2A4C"/>
    <w:rsid w:val="003D373B"/>
    <w:rsid w:val="003D40FB"/>
    <w:rsid w:val="003D5488"/>
    <w:rsid w:val="003D5954"/>
    <w:rsid w:val="003D6082"/>
    <w:rsid w:val="003E163B"/>
    <w:rsid w:val="003E1685"/>
    <w:rsid w:val="003E1E2F"/>
    <w:rsid w:val="003E3E74"/>
    <w:rsid w:val="003E47F9"/>
    <w:rsid w:val="003E4B3A"/>
    <w:rsid w:val="003E5AF5"/>
    <w:rsid w:val="003E5C27"/>
    <w:rsid w:val="003E606E"/>
    <w:rsid w:val="003E64D9"/>
    <w:rsid w:val="003E687E"/>
    <w:rsid w:val="003E6C9B"/>
    <w:rsid w:val="003E7B0F"/>
    <w:rsid w:val="003F1A40"/>
    <w:rsid w:val="003F2647"/>
    <w:rsid w:val="003F405C"/>
    <w:rsid w:val="003F474D"/>
    <w:rsid w:val="003F66DA"/>
    <w:rsid w:val="003F67F8"/>
    <w:rsid w:val="0040065F"/>
    <w:rsid w:val="00402DAF"/>
    <w:rsid w:val="004049EF"/>
    <w:rsid w:val="004076EA"/>
    <w:rsid w:val="00411F96"/>
    <w:rsid w:val="004125F3"/>
    <w:rsid w:val="00414025"/>
    <w:rsid w:val="00414925"/>
    <w:rsid w:val="00414988"/>
    <w:rsid w:val="00414ECD"/>
    <w:rsid w:val="0041522F"/>
    <w:rsid w:val="0041547B"/>
    <w:rsid w:val="00417D2F"/>
    <w:rsid w:val="004213E8"/>
    <w:rsid w:val="00421C41"/>
    <w:rsid w:val="00422A83"/>
    <w:rsid w:val="004247FC"/>
    <w:rsid w:val="004255E3"/>
    <w:rsid w:val="004261DD"/>
    <w:rsid w:val="0042706D"/>
    <w:rsid w:val="00432865"/>
    <w:rsid w:val="00432E17"/>
    <w:rsid w:val="0043300F"/>
    <w:rsid w:val="004347D1"/>
    <w:rsid w:val="00434B98"/>
    <w:rsid w:val="0043550F"/>
    <w:rsid w:val="00436295"/>
    <w:rsid w:val="0043692D"/>
    <w:rsid w:val="004378B2"/>
    <w:rsid w:val="00437F7A"/>
    <w:rsid w:val="00441CE3"/>
    <w:rsid w:val="004424BB"/>
    <w:rsid w:val="00442545"/>
    <w:rsid w:val="00443D00"/>
    <w:rsid w:val="00447827"/>
    <w:rsid w:val="0045076A"/>
    <w:rsid w:val="0045207E"/>
    <w:rsid w:val="004545AD"/>
    <w:rsid w:val="00455AEB"/>
    <w:rsid w:val="00457A78"/>
    <w:rsid w:val="004620AE"/>
    <w:rsid w:val="004623BC"/>
    <w:rsid w:val="00464F13"/>
    <w:rsid w:val="00465B4A"/>
    <w:rsid w:val="00465ED0"/>
    <w:rsid w:val="00467814"/>
    <w:rsid w:val="00467B54"/>
    <w:rsid w:val="00474315"/>
    <w:rsid w:val="00474AFD"/>
    <w:rsid w:val="00477293"/>
    <w:rsid w:val="00480886"/>
    <w:rsid w:val="004808B2"/>
    <w:rsid w:val="00480F5C"/>
    <w:rsid w:val="00481D8D"/>
    <w:rsid w:val="0048234E"/>
    <w:rsid w:val="004867D7"/>
    <w:rsid w:val="00490E00"/>
    <w:rsid w:val="0049208E"/>
    <w:rsid w:val="004935AF"/>
    <w:rsid w:val="00495851"/>
    <w:rsid w:val="00496013"/>
    <w:rsid w:val="004960EB"/>
    <w:rsid w:val="00496182"/>
    <w:rsid w:val="00496E04"/>
    <w:rsid w:val="004A109A"/>
    <w:rsid w:val="004A1F4B"/>
    <w:rsid w:val="004A24C3"/>
    <w:rsid w:val="004A31F3"/>
    <w:rsid w:val="004A3801"/>
    <w:rsid w:val="004A4748"/>
    <w:rsid w:val="004A4D3D"/>
    <w:rsid w:val="004A7A4B"/>
    <w:rsid w:val="004A7E83"/>
    <w:rsid w:val="004A7ED4"/>
    <w:rsid w:val="004B0AEE"/>
    <w:rsid w:val="004B2BE4"/>
    <w:rsid w:val="004B2C95"/>
    <w:rsid w:val="004B642E"/>
    <w:rsid w:val="004B68A2"/>
    <w:rsid w:val="004B78D8"/>
    <w:rsid w:val="004C0013"/>
    <w:rsid w:val="004C09C4"/>
    <w:rsid w:val="004C1E11"/>
    <w:rsid w:val="004C457A"/>
    <w:rsid w:val="004C4691"/>
    <w:rsid w:val="004C4E87"/>
    <w:rsid w:val="004C5034"/>
    <w:rsid w:val="004C55EA"/>
    <w:rsid w:val="004C5DD1"/>
    <w:rsid w:val="004C5EBF"/>
    <w:rsid w:val="004C70BE"/>
    <w:rsid w:val="004C71D9"/>
    <w:rsid w:val="004C7686"/>
    <w:rsid w:val="004D117A"/>
    <w:rsid w:val="004D43A4"/>
    <w:rsid w:val="004D57F0"/>
    <w:rsid w:val="004D5AAF"/>
    <w:rsid w:val="004D71B8"/>
    <w:rsid w:val="004E0935"/>
    <w:rsid w:val="004E1FCE"/>
    <w:rsid w:val="004E3D18"/>
    <w:rsid w:val="004E4243"/>
    <w:rsid w:val="004E4387"/>
    <w:rsid w:val="004E629B"/>
    <w:rsid w:val="004E6838"/>
    <w:rsid w:val="004E715B"/>
    <w:rsid w:val="004E7C46"/>
    <w:rsid w:val="004F02F3"/>
    <w:rsid w:val="004F0FD5"/>
    <w:rsid w:val="004F15D0"/>
    <w:rsid w:val="004F1868"/>
    <w:rsid w:val="004F22A9"/>
    <w:rsid w:val="004F248F"/>
    <w:rsid w:val="004F42BA"/>
    <w:rsid w:val="004F4B3D"/>
    <w:rsid w:val="004F61EC"/>
    <w:rsid w:val="004F6B51"/>
    <w:rsid w:val="004F6C90"/>
    <w:rsid w:val="004F72CA"/>
    <w:rsid w:val="00500312"/>
    <w:rsid w:val="00500569"/>
    <w:rsid w:val="00500A54"/>
    <w:rsid w:val="00500FB2"/>
    <w:rsid w:val="005034CB"/>
    <w:rsid w:val="0050448D"/>
    <w:rsid w:val="005050A3"/>
    <w:rsid w:val="0050554A"/>
    <w:rsid w:val="00505961"/>
    <w:rsid w:val="00506099"/>
    <w:rsid w:val="005062FD"/>
    <w:rsid w:val="00514BCC"/>
    <w:rsid w:val="0051513F"/>
    <w:rsid w:val="0051702F"/>
    <w:rsid w:val="00517A1B"/>
    <w:rsid w:val="00520D4A"/>
    <w:rsid w:val="00522A30"/>
    <w:rsid w:val="0052364F"/>
    <w:rsid w:val="00523E07"/>
    <w:rsid w:val="005262A9"/>
    <w:rsid w:val="00527E6C"/>
    <w:rsid w:val="005306B3"/>
    <w:rsid w:val="005311A0"/>
    <w:rsid w:val="00531CDC"/>
    <w:rsid w:val="00533382"/>
    <w:rsid w:val="00533658"/>
    <w:rsid w:val="00533A27"/>
    <w:rsid w:val="005346EC"/>
    <w:rsid w:val="005356A3"/>
    <w:rsid w:val="00536090"/>
    <w:rsid w:val="00537701"/>
    <w:rsid w:val="00541476"/>
    <w:rsid w:val="00541C00"/>
    <w:rsid w:val="00541EA6"/>
    <w:rsid w:val="00541FAB"/>
    <w:rsid w:val="005420D1"/>
    <w:rsid w:val="005428B1"/>
    <w:rsid w:val="00542AC4"/>
    <w:rsid w:val="0054391A"/>
    <w:rsid w:val="00544711"/>
    <w:rsid w:val="00545BB3"/>
    <w:rsid w:val="005467E6"/>
    <w:rsid w:val="00546E93"/>
    <w:rsid w:val="00546EC3"/>
    <w:rsid w:val="00547FD9"/>
    <w:rsid w:val="00550337"/>
    <w:rsid w:val="005506B2"/>
    <w:rsid w:val="00551B7E"/>
    <w:rsid w:val="0055214F"/>
    <w:rsid w:val="00552C86"/>
    <w:rsid w:val="00552E06"/>
    <w:rsid w:val="0055322C"/>
    <w:rsid w:val="00553C2C"/>
    <w:rsid w:val="00554619"/>
    <w:rsid w:val="00554BDB"/>
    <w:rsid w:val="00554C51"/>
    <w:rsid w:val="00554CC3"/>
    <w:rsid w:val="005553F7"/>
    <w:rsid w:val="00555F1E"/>
    <w:rsid w:val="005563CF"/>
    <w:rsid w:val="00561360"/>
    <w:rsid w:val="005615DE"/>
    <w:rsid w:val="00564001"/>
    <w:rsid w:val="00565D7E"/>
    <w:rsid w:val="00566FD4"/>
    <w:rsid w:val="00567643"/>
    <w:rsid w:val="00570768"/>
    <w:rsid w:val="005715D4"/>
    <w:rsid w:val="005717D6"/>
    <w:rsid w:val="00572F91"/>
    <w:rsid w:val="0057315B"/>
    <w:rsid w:val="0057588C"/>
    <w:rsid w:val="005760B5"/>
    <w:rsid w:val="00577756"/>
    <w:rsid w:val="00581942"/>
    <w:rsid w:val="00583748"/>
    <w:rsid w:val="005860B3"/>
    <w:rsid w:val="00586FE3"/>
    <w:rsid w:val="00587E05"/>
    <w:rsid w:val="00590839"/>
    <w:rsid w:val="0059148F"/>
    <w:rsid w:val="00591A7C"/>
    <w:rsid w:val="00592299"/>
    <w:rsid w:val="00594A73"/>
    <w:rsid w:val="005951FA"/>
    <w:rsid w:val="005953ED"/>
    <w:rsid w:val="0059597A"/>
    <w:rsid w:val="00595CB5"/>
    <w:rsid w:val="005967E2"/>
    <w:rsid w:val="005A16EA"/>
    <w:rsid w:val="005A306F"/>
    <w:rsid w:val="005A46C4"/>
    <w:rsid w:val="005A4E04"/>
    <w:rsid w:val="005A4EF4"/>
    <w:rsid w:val="005A7C33"/>
    <w:rsid w:val="005B06DA"/>
    <w:rsid w:val="005B2004"/>
    <w:rsid w:val="005B2960"/>
    <w:rsid w:val="005B2F80"/>
    <w:rsid w:val="005B5690"/>
    <w:rsid w:val="005B5F79"/>
    <w:rsid w:val="005B6B3F"/>
    <w:rsid w:val="005B6ED7"/>
    <w:rsid w:val="005B79DF"/>
    <w:rsid w:val="005C0A44"/>
    <w:rsid w:val="005C1A04"/>
    <w:rsid w:val="005C2273"/>
    <w:rsid w:val="005C2A39"/>
    <w:rsid w:val="005C44F8"/>
    <w:rsid w:val="005C5A3B"/>
    <w:rsid w:val="005C69FD"/>
    <w:rsid w:val="005C7CEB"/>
    <w:rsid w:val="005D45F3"/>
    <w:rsid w:val="005D4BB4"/>
    <w:rsid w:val="005D54CA"/>
    <w:rsid w:val="005D5F6D"/>
    <w:rsid w:val="005D635F"/>
    <w:rsid w:val="005D6B2C"/>
    <w:rsid w:val="005D70BD"/>
    <w:rsid w:val="005D7201"/>
    <w:rsid w:val="005D7952"/>
    <w:rsid w:val="005E0862"/>
    <w:rsid w:val="005E2AEA"/>
    <w:rsid w:val="005E3925"/>
    <w:rsid w:val="005E464C"/>
    <w:rsid w:val="005E53C0"/>
    <w:rsid w:val="005E6BA0"/>
    <w:rsid w:val="005E6F8B"/>
    <w:rsid w:val="005E70F2"/>
    <w:rsid w:val="005E764B"/>
    <w:rsid w:val="005F0037"/>
    <w:rsid w:val="005F0200"/>
    <w:rsid w:val="005F22A7"/>
    <w:rsid w:val="005F35C1"/>
    <w:rsid w:val="005F4C10"/>
    <w:rsid w:val="005F5037"/>
    <w:rsid w:val="005F6D9C"/>
    <w:rsid w:val="005F6FE7"/>
    <w:rsid w:val="00600377"/>
    <w:rsid w:val="00601D13"/>
    <w:rsid w:val="00602C84"/>
    <w:rsid w:val="00603338"/>
    <w:rsid w:val="0060377D"/>
    <w:rsid w:val="006040B9"/>
    <w:rsid w:val="006056D4"/>
    <w:rsid w:val="00607234"/>
    <w:rsid w:val="0060735F"/>
    <w:rsid w:val="0061007F"/>
    <w:rsid w:val="0061035A"/>
    <w:rsid w:val="00611A3A"/>
    <w:rsid w:val="00611EEF"/>
    <w:rsid w:val="0061305B"/>
    <w:rsid w:val="006134EB"/>
    <w:rsid w:val="006149B6"/>
    <w:rsid w:val="00614B2D"/>
    <w:rsid w:val="0061555F"/>
    <w:rsid w:val="00615784"/>
    <w:rsid w:val="00616C7B"/>
    <w:rsid w:val="00616F5F"/>
    <w:rsid w:val="006220BB"/>
    <w:rsid w:val="00622C7E"/>
    <w:rsid w:val="0062332E"/>
    <w:rsid w:val="006235C1"/>
    <w:rsid w:val="00624869"/>
    <w:rsid w:val="00625209"/>
    <w:rsid w:val="0062690F"/>
    <w:rsid w:val="00626F4D"/>
    <w:rsid w:val="0062745A"/>
    <w:rsid w:val="0062750D"/>
    <w:rsid w:val="00627719"/>
    <w:rsid w:val="00627DE4"/>
    <w:rsid w:val="00627E3B"/>
    <w:rsid w:val="00630AB0"/>
    <w:rsid w:val="00631044"/>
    <w:rsid w:val="0063122F"/>
    <w:rsid w:val="00631472"/>
    <w:rsid w:val="00631693"/>
    <w:rsid w:val="006325B3"/>
    <w:rsid w:val="00633F74"/>
    <w:rsid w:val="00635045"/>
    <w:rsid w:val="006360C7"/>
    <w:rsid w:val="00636C51"/>
    <w:rsid w:val="00641FD4"/>
    <w:rsid w:val="00642B56"/>
    <w:rsid w:val="006432B8"/>
    <w:rsid w:val="0064372C"/>
    <w:rsid w:val="00643A29"/>
    <w:rsid w:val="00643A89"/>
    <w:rsid w:val="00645068"/>
    <w:rsid w:val="00647153"/>
    <w:rsid w:val="006471EF"/>
    <w:rsid w:val="00647320"/>
    <w:rsid w:val="006509A2"/>
    <w:rsid w:val="006512B4"/>
    <w:rsid w:val="006521E2"/>
    <w:rsid w:val="0065338A"/>
    <w:rsid w:val="00653DBD"/>
    <w:rsid w:val="00660779"/>
    <w:rsid w:val="00662027"/>
    <w:rsid w:val="00663695"/>
    <w:rsid w:val="00665000"/>
    <w:rsid w:val="006658BA"/>
    <w:rsid w:val="0066684B"/>
    <w:rsid w:val="00666A0C"/>
    <w:rsid w:val="00666A82"/>
    <w:rsid w:val="00666C76"/>
    <w:rsid w:val="0066707A"/>
    <w:rsid w:val="0066771D"/>
    <w:rsid w:val="006726C0"/>
    <w:rsid w:val="006743BA"/>
    <w:rsid w:val="00674B1C"/>
    <w:rsid w:val="006761D7"/>
    <w:rsid w:val="00680006"/>
    <w:rsid w:val="00681023"/>
    <w:rsid w:val="00681BB8"/>
    <w:rsid w:val="006827FB"/>
    <w:rsid w:val="00683B52"/>
    <w:rsid w:val="0068488A"/>
    <w:rsid w:val="00684DC1"/>
    <w:rsid w:val="006857DA"/>
    <w:rsid w:val="006870B8"/>
    <w:rsid w:val="006876B8"/>
    <w:rsid w:val="006878BD"/>
    <w:rsid w:val="0069154F"/>
    <w:rsid w:val="0069192D"/>
    <w:rsid w:val="00692F28"/>
    <w:rsid w:val="0069326B"/>
    <w:rsid w:val="00694142"/>
    <w:rsid w:val="00694BF1"/>
    <w:rsid w:val="00695564"/>
    <w:rsid w:val="006967C9"/>
    <w:rsid w:val="00696D7C"/>
    <w:rsid w:val="00696DD6"/>
    <w:rsid w:val="00697466"/>
    <w:rsid w:val="006A118D"/>
    <w:rsid w:val="006A1721"/>
    <w:rsid w:val="006A2AF1"/>
    <w:rsid w:val="006A301C"/>
    <w:rsid w:val="006A3BAC"/>
    <w:rsid w:val="006A3FD6"/>
    <w:rsid w:val="006A48FB"/>
    <w:rsid w:val="006A4BAB"/>
    <w:rsid w:val="006A7931"/>
    <w:rsid w:val="006B0510"/>
    <w:rsid w:val="006B125E"/>
    <w:rsid w:val="006B34B8"/>
    <w:rsid w:val="006B4557"/>
    <w:rsid w:val="006B5099"/>
    <w:rsid w:val="006B5FA3"/>
    <w:rsid w:val="006B70C0"/>
    <w:rsid w:val="006C2BC3"/>
    <w:rsid w:val="006C2DE1"/>
    <w:rsid w:val="006C3C6C"/>
    <w:rsid w:val="006C4BFA"/>
    <w:rsid w:val="006C6059"/>
    <w:rsid w:val="006C6535"/>
    <w:rsid w:val="006C70D4"/>
    <w:rsid w:val="006C7B99"/>
    <w:rsid w:val="006C7C99"/>
    <w:rsid w:val="006D0770"/>
    <w:rsid w:val="006D173B"/>
    <w:rsid w:val="006D21D8"/>
    <w:rsid w:val="006D2296"/>
    <w:rsid w:val="006D3742"/>
    <w:rsid w:val="006D51E5"/>
    <w:rsid w:val="006D52E4"/>
    <w:rsid w:val="006D5E8A"/>
    <w:rsid w:val="006E15D3"/>
    <w:rsid w:val="006E35C3"/>
    <w:rsid w:val="006E3B38"/>
    <w:rsid w:val="006E635A"/>
    <w:rsid w:val="006E69BA"/>
    <w:rsid w:val="006E78A8"/>
    <w:rsid w:val="006F1D95"/>
    <w:rsid w:val="006F203E"/>
    <w:rsid w:val="006F2341"/>
    <w:rsid w:val="006F334E"/>
    <w:rsid w:val="006F481D"/>
    <w:rsid w:val="006F5DF6"/>
    <w:rsid w:val="006F729C"/>
    <w:rsid w:val="006F77AF"/>
    <w:rsid w:val="007005CA"/>
    <w:rsid w:val="0070096C"/>
    <w:rsid w:val="00701D72"/>
    <w:rsid w:val="007039B1"/>
    <w:rsid w:val="00703F93"/>
    <w:rsid w:val="00704AB2"/>
    <w:rsid w:val="0070583B"/>
    <w:rsid w:val="00705BFD"/>
    <w:rsid w:val="007069C5"/>
    <w:rsid w:val="00707481"/>
    <w:rsid w:val="0070753A"/>
    <w:rsid w:val="00707CE1"/>
    <w:rsid w:val="0071120F"/>
    <w:rsid w:val="00712EFA"/>
    <w:rsid w:val="00714D41"/>
    <w:rsid w:val="00715C14"/>
    <w:rsid w:val="00716C54"/>
    <w:rsid w:val="00717183"/>
    <w:rsid w:val="007212E0"/>
    <w:rsid w:val="00723078"/>
    <w:rsid w:val="00723129"/>
    <w:rsid w:val="00723643"/>
    <w:rsid w:val="00723F9F"/>
    <w:rsid w:val="00725209"/>
    <w:rsid w:val="007252F0"/>
    <w:rsid w:val="007259B6"/>
    <w:rsid w:val="007263B6"/>
    <w:rsid w:val="00726522"/>
    <w:rsid w:val="0072792F"/>
    <w:rsid w:val="00731B0C"/>
    <w:rsid w:val="00732014"/>
    <w:rsid w:val="0073225A"/>
    <w:rsid w:val="007329BE"/>
    <w:rsid w:val="0073345C"/>
    <w:rsid w:val="007334CF"/>
    <w:rsid w:val="00734772"/>
    <w:rsid w:val="007349D3"/>
    <w:rsid w:val="00734F4B"/>
    <w:rsid w:val="007351AE"/>
    <w:rsid w:val="00735BD4"/>
    <w:rsid w:val="007365EF"/>
    <w:rsid w:val="00741B26"/>
    <w:rsid w:val="00742097"/>
    <w:rsid w:val="00742BA4"/>
    <w:rsid w:val="00743B0A"/>
    <w:rsid w:val="00746841"/>
    <w:rsid w:val="00746B1E"/>
    <w:rsid w:val="00753B55"/>
    <w:rsid w:val="00753FF1"/>
    <w:rsid w:val="00754ECE"/>
    <w:rsid w:val="00754F0C"/>
    <w:rsid w:val="00755781"/>
    <w:rsid w:val="007558EE"/>
    <w:rsid w:val="00756E5E"/>
    <w:rsid w:val="007577E2"/>
    <w:rsid w:val="00757DD8"/>
    <w:rsid w:val="00757FD7"/>
    <w:rsid w:val="0076000C"/>
    <w:rsid w:val="0076123C"/>
    <w:rsid w:val="00761EFA"/>
    <w:rsid w:val="0076251B"/>
    <w:rsid w:val="00762A91"/>
    <w:rsid w:val="007645A0"/>
    <w:rsid w:val="0076594F"/>
    <w:rsid w:val="0076644E"/>
    <w:rsid w:val="007668FA"/>
    <w:rsid w:val="00767CE7"/>
    <w:rsid w:val="00770165"/>
    <w:rsid w:val="00770175"/>
    <w:rsid w:val="00772FC6"/>
    <w:rsid w:val="00774ECA"/>
    <w:rsid w:val="007750CA"/>
    <w:rsid w:val="0077579A"/>
    <w:rsid w:val="00780142"/>
    <w:rsid w:val="00780778"/>
    <w:rsid w:val="007809EC"/>
    <w:rsid w:val="00780D7E"/>
    <w:rsid w:val="00781B00"/>
    <w:rsid w:val="007823C1"/>
    <w:rsid w:val="00782A3A"/>
    <w:rsid w:val="00782DFC"/>
    <w:rsid w:val="00782FA1"/>
    <w:rsid w:val="007842C6"/>
    <w:rsid w:val="007850EA"/>
    <w:rsid w:val="00785453"/>
    <w:rsid w:val="00790733"/>
    <w:rsid w:val="00795BF6"/>
    <w:rsid w:val="0079663C"/>
    <w:rsid w:val="00797052"/>
    <w:rsid w:val="007A064B"/>
    <w:rsid w:val="007A1B09"/>
    <w:rsid w:val="007A23CA"/>
    <w:rsid w:val="007A2877"/>
    <w:rsid w:val="007A29AA"/>
    <w:rsid w:val="007A34FB"/>
    <w:rsid w:val="007A4885"/>
    <w:rsid w:val="007A7240"/>
    <w:rsid w:val="007B0021"/>
    <w:rsid w:val="007B0E8D"/>
    <w:rsid w:val="007B1228"/>
    <w:rsid w:val="007B12B7"/>
    <w:rsid w:val="007B1659"/>
    <w:rsid w:val="007B189C"/>
    <w:rsid w:val="007B1C6A"/>
    <w:rsid w:val="007B21D1"/>
    <w:rsid w:val="007B23F4"/>
    <w:rsid w:val="007B4119"/>
    <w:rsid w:val="007B6D15"/>
    <w:rsid w:val="007B6F9C"/>
    <w:rsid w:val="007C0082"/>
    <w:rsid w:val="007C2BEF"/>
    <w:rsid w:val="007C55BC"/>
    <w:rsid w:val="007C5E64"/>
    <w:rsid w:val="007C5FD7"/>
    <w:rsid w:val="007D1202"/>
    <w:rsid w:val="007D17D1"/>
    <w:rsid w:val="007D2AA3"/>
    <w:rsid w:val="007D3409"/>
    <w:rsid w:val="007D3B1B"/>
    <w:rsid w:val="007D5E0E"/>
    <w:rsid w:val="007E250E"/>
    <w:rsid w:val="007E3B55"/>
    <w:rsid w:val="007E52F2"/>
    <w:rsid w:val="007E5B25"/>
    <w:rsid w:val="007E5E37"/>
    <w:rsid w:val="007E62E5"/>
    <w:rsid w:val="007F1625"/>
    <w:rsid w:val="007F2643"/>
    <w:rsid w:val="007F2EEF"/>
    <w:rsid w:val="007F30C8"/>
    <w:rsid w:val="007F3221"/>
    <w:rsid w:val="007F3891"/>
    <w:rsid w:val="007F3E2A"/>
    <w:rsid w:val="007F4F43"/>
    <w:rsid w:val="007F5FC8"/>
    <w:rsid w:val="007F6205"/>
    <w:rsid w:val="007F6584"/>
    <w:rsid w:val="007F67F1"/>
    <w:rsid w:val="007F79EB"/>
    <w:rsid w:val="00800B80"/>
    <w:rsid w:val="00803001"/>
    <w:rsid w:val="00803010"/>
    <w:rsid w:val="00803054"/>
    <w:rsid w:val="00803F4F"/>
    <w:rsid w:val="0080465E"/>
    <w:rsid w:val="008047C0"/>
    <w:rsid w:val="0080487C"/>
    <w:rsid w:val="0080729A"/>
    <w:rsid w:val="00810731"/>
    <w:rsid w:val="00810F76"/>
    <w:rsid w:val="008114E2"/>
    <w:rsid w:val="00813277"/>
    <w:rsid w:val="0081348A"/>
    <w:rsid w:val="0081381B"/>
    <w:rsid w:val="00815366"/>
    <w:rsid w:val="00815D03"/>
    <w:rsid w:val="00816B69"/>
    <w:rsid w:val="008176C8"/>
    <w:rsid w:val="0082034E"/>
    <w:rsid w:val="008209C5"/>
    <w:rsid w:val="00820F7F"/>
    <w:rsid w:val="00820FB4"/>
    <w:rsid w:val="0082275F"/>
    <w:rsid w:val="00822803"/>
    <w:rsid w:val="00822A4F"/>
    <w:rsid w:val="00822A58"/>
    <w:rsid w:val="00822ACB"/>
    <w:rsid w:val="00825744"/>
    <w:rsid w:val="00825A68"/>
    <w:rsid w:val="008266C4"/>
    <w:rsid w:val="00826748"/>
    <w:rsid w:val="00826CFE"/>
    <w:rsid w:val="00827027"/>
    <w:rsid w:val="00830971"/>
    <w:rsid w:val="00832C60"/>
    <w:rsid w:val="0083339B"/>
    <w:rsid w:val="00834F03"/>
    <w:rsid w:val="00836DAF"/>
    <w:rsid w:val="00837D17"/>
    <w:rsid w:val="00840184"/>
    <w:rsid w:val="00841C4A"/>
    <w:rsid w:val="0084277A"/>
    <w:rsid w:val="00847419"/>
    <w:rsid w:val="0084788D"/>
    <w:rsid w:val="00850F4D"/>
    <w:rsid w:val="0085174E"/>
    <w:rsid w:val="0085185A"/>
    <w:rsid w:val="00853160"/>
    <w:rsid w:val="00853C0A"/>
    <w:rsid w:val="00853DFF"/>
    <w:rsid w:val="00854B9C"/>
    <w:rsid w:val="0085545E"/>
    <w:rsid w:val="00856BCB"/>
    <w:rsid w:val="00857F0A"/>
    <w:rsid w:val="00860288"/>
    <w:rsid w:val="008609DD"/>
    <w:rsid w:val="0086177E"/>
    <w:rsid w:val="0086223D"/>
    <w:rsid w:val="0086294F"/>
    <w:rsid w:val="00863D07"/>
    <w:rsid w:val="00866391"/>
    <w:rsid w:val="00866BD7"/>
    <w:rsid w:val="00870597"/>
    <w:rsid w:val="00871B7F"/>
    <w:rsid w:val="00871D8F"/>
    <w:rsid w:val="008723B3"/>
    <w:rsid w:val="00873869"/>
    <w:rsid w:val="008743A2"/>
    <w:rsid w:val="008744F8"/>
    <w:rsid w:val="0087560D"/>
    <w:rsid w:val="00876557"/>
    <w:rsid w:val="008813F4"/>
    <w:rsid w:val="008834A8"/>
    <w:rsid w:val="00883563"/>
    <w:rsid w:val="008837FE"/>
    <w:rsid w:val="00883C3A"/>
    <w:rsid w:val="0088469C"/>
    <w:rsid w:val="008858D0"/>
    <w:rsid w:val="00886EDE"/>
    <w:rsid w:val="00887EC4"/>
    <w:rsid w:val="00890ADB"/>
    <w:rsid w:val="00890B64"/>
    <w:rsid w:val="00890F7C"/>
    <w:rsid w:val="008914F7"/>
    <w:rsid w:val="008935D7"/>
    <w:rsid w:val="00895427"/>
    <w:rsid w:val="008972B1"/>
    <w:rsid w:val="0089731B"/>
    <w:rsid w:val="008A034D"/>
    <w:rsid w:val="008A234C"/>
    <w:rsid w:val="008A25EF"/>
    <w:rsid w:val="008A2FB1"/>
    <w:rsid w:val="008A3DAB"/>
    <w:rsid w:val="008A4075"/>
    <w:rsid w:val="008A5D13"/>
    <w:rsid w:val="008A69CA"/>
    <w:rsid w:val="008A73BB"/>
    <w:rsid w:val="008B08A1"/>
    <w:rsid w:val="008B1451"/>
    <w:rsid w:val="008B19D4"/>
    <w:rsid w:val="008B275D"/>
    <w:rsid w:val="008B3915"/>
    <w:rsid w:val="008B771A"/>
    <w:rsid w:val="008C0D37"/>
    <w:rsid w:val="008C1A51"/>
    <w:rsid w:val="008C2113"/>
    <w:rsid w:val="008C221E"/>
    <w:rsid w:val="008C253D"/>
    <w:rsid w:val="008C2B1D"/>
    <w:rsid w:val="008C2B77"/>
    <w:rsid w:val="008C3153"/>
    <w:rsid w:val="008C5ADF"/>
    <w:rsid w:val="008C75E4"/>
    <w:rsid w:val="008C77FB"/>
    <w:rsid w:val="008D0ED0"/>
    <w:rsid w:val="008D1FE0"/>
    <w:rsid w:val="008D280F"/>
    <w:rsid w:val="008D3CDB"/>
    <w:rsid w:val="008D4573"/>
    <w:rsid w:val="008D4AAF"/>
    <w:rsid w:val="008E073E"/>
    <w:rsid w:val="008E0FB6"/>
    <w:rsid w:val="008E2BDC"/>
    <w:rsid w:val="008E36BA"/>
    <w:rsid w:val="008E64F5"/>
    <w:rsid w:val="008E784C"/>
    <w:rsid w:val="008E7A1F"/>
    <w:rsid w:val="008E7CE4"/>
    <w:rsid w:val="008F1973"/>
    <w:rsid w:val="008F2339"/>
    <w:rsid w:val="008F2D1D"/>
    <w:rsid w:val="008F30D9"/>
    <w:rsid w:val="008F6057"/>
    <w:rsid w:val="008F744D"/>
    <w:rsid w:val="008F75A8"/>
    <w:rsid w:val="009000AA"/>
    <w:rsid w:val="00901CEB"/>
    <w:rsid w:val="00903188"/>
    <w:rsid w:val="00905CAA"/>
    <w:rsid w:val="00906A14"/>
    <w:rsid w:val="0090791E"/>
    <w:rsid w:val="00910A27"/>
    <w:rsid w:val="00910B75"/>
    <w:rsid w:val="00911972"/>
    <w:rsid w:val="00912BA4"/>
    <w:rsid w:val="009151BF"/>
    <w:rsid w:val="0091690D"/>
    <w:rsid w:val="00917D29"/>
    <w:rsid w:val="0092116B"/>
    <w:rsid w:val="00921DB5"/>
    <w:rsid w:val="009221E3"/>
    <w:rsid w:val="009222B7"/>
    <w:rsid w:val="00923082"/>
    <w:rsid w:val="0092643D"/>
    <w:rsid w:val="009265ED"/>
    <w:rsid w:val="00926812"/>
    <w:rsid w:val="00930044"/>
    <w:rsid w:val="00931E77"/>
    <w:rsid w:val="00932B84"/>
    <w:rsid w:val="00933902"/>
    <w:rsid w:val="00936A36"/>
    <w:rsid w:val="00936DEC"/>
    <w:rsid w:val="0093753C"/>
    <w:rsid w:val="00937B49"/>
    <w:rsid w:val="009406D8"/>
    <w:rsid w:val="00940E3E"/>
    <w:rsid w:val="00941F89"/>
    <w:rsid w:val="00943FB0"/>
    <w:rsid w:val="00944DFA"/>
    <w:rsid w:val="00946B08"/>
    <w:rsid w:val="009502CF"/>
    <w:rsid w:val="00950951"/>
    <w:rsid w:val="00950C64"/>
    <w:rsid w:val="00950E60"/>
    <w:rsid w:val="00951687"/>
    <w:rsid w:val="00951F4D"/>
    <w:rsid w:val="009529B7"/>
    <w:rsid w:val="00953029"/>
    <w:rsid w:val="0095413B"/>
    <w:rsid w:val="0095413D"/>
    <w:rsid w:val="009541BB"/>
    <w:rsid w:val="00955017"/>
    <w:rsid w:val="009559AF"/>
    <w:rsid w:val="00955B03"/>
    <w:rsid w:val="009570F4"/>
    <w:rsid w:val="009611CB"/>
    <w:rsid w:val="00961759"/>
    <w:rsid w:val="00964EC0"/>
    <w:rsid w:val="009666B5"/>
    <w:rsid w:val="0096702B"/>
    <w:rsid w:val="00970E6F"/>
    <w:rsid w:val="00980321"/>
    <w:rsid w:val="0098168D"/>
    <w:rsid w:val="009822EC"/>
    <w:rsid w:val="00982F00"/>
    <w:rsid w:val="0098643C"/>
    <w:rsid w:val="0098757C"/>
    <w:rsid w:val="00987C8B"/>
    <w:rsid w:val="009911A7"/>
    <w:rsid w:val="00991847"/>
    <w:rsid w:val="009926C5"/>
    <w:rsid w:val="0099366B"/>
    <w:rsid w:val="00996FA3"/>
    <w:rsid w:val="009976E1"/>
    <w:rsid w:val="009A045A"/>
    <w:rsid w:val="009A117C"/>
    <w:rsid w:val="009A1DB9"/>
    <w:rsid w:val="009A2BA4"/>
    <w:rsid w:val="009A374D"/>
    <w:rsid w:val="009A505D"/>
    <w:rsid w:val="009A65FC"/>
    <w:rsid w:val="009B0375"/>
    <w:rsid w:val="009B088F"/>
    <w:rsid w:val="009B13DE"/>
    <w:rsid w:val="009B3021"/>
    <w:rsid w:val="009B3522"/>
    <w:rsid w:val="009B430E"/>
    <w:rsid w:val="009B6F63"/>
    <w:rsid w:val="009B7DAF"/>
    <w:rsid w:val="009C17EB"/>
    <w:rsid w:val="009C1BDD"/>
    <w:rsid w:val="009C3040"/>
    <w:rsid w:val="009C4D9C"/>
    <w:rsid w:val="009C4F91"/>
    <w:rsid w:val="009C5829"/>
    <w:rsid w:val="009C7D63"/>
    <w:rsid w:val="009D10BD"/>
    <w:rsid w:val="009D129C"/>
    <w:rsid w:val="009D1FD1"/>
    <w:rsid w:val="009D22AB"/>
    <w:rsid w:val="009D5845"/>
    <w:rsid w:val="009D5F21"/>
    <w:rsid w:val="009D7119"/>
    <w:rsid w:val="009D7326"/>
    <w:rsid w:val="009E2E07"/>
    <w:rsid w:val="009E3708"/>
    <w:rsid w:val="009E4E19"/>
    <w:rsid w:val="009E5BE9"/>
    <w:rsid w:val="009E6B42"/>
    <w:rsid w:val="009E7775"/>
    <w:rsid w:val="009E7B49"/>
    <w:rsid w:val="009F207C"/>
    <w:rsid w:val="009F4418"/>
    <w:rsid w:val="009F486C"/>
    <w:rsid w:val="009F5282"/>
    <w:rsid w:val="009F528A"/>
    <w:rsid w:val="009F58B7"/>
    <w:rsid w:val="009F5D7D"/>
    <w:rsid w:val="009F643E"/>
    <w:rsid w:val="00A00027"/>
    <w:rsid w:val="00A019AF"/>
    <w:rsid w:val="00A02869"/>
    <w:rsid w:val="00A0342A"/>
    <w:rsid w:val="00A04E7D"/>
    <w:rsid w:val="00A052B8"/>
    <w:rsid w:val="00A059C4"/>
    <w:rsid w:val="00A065C2"/>
    <w:rsid w:val="00A10613"/>
    <w:rsid w:val="00A112A1"/>
    <w:rsid w:val="00A13D62"/>
    <w:rsid w:val="00A14C12"/>
    <w:rsid w:val="00A14DCF"/>
    <w:rsid w:val="00A154D5"/>
    <w:rsid w:val="00A17194"/>
    <w:rsid w:val="00A210A8"/>
    <w:rsid w:val="00A22104"/>
    <w:rsid w:val="00A22B60"/>
    <w:rsid w:val="00A23635"/>
    <w:rsid w:val="00A241BD"/>
    <w:rsid w:val="00A24477"/>
    <w:rsid w:val="00A25E7C"/>
    <w:rsid w:val="00A3012D"/>
    <w:rsid w:val="00A33930"/>
    <w:rsid w:val="00A33BA7"/>
    <w:rsid w:val="00A344CE"/>
    <w:rsid w:val="00A34F88"/>
    <w:rsid w:val="00A353ED"/>
    <w:rsid w:val="00A36E08"/>
    <w:rsid w:val="00A36EB4"/>
    <w:rsid w:val="00A3779D"/>
    <w:rsid w:val="00A401B7"/>
    <w:rsid w:val="00A403B3"/>
    <w:rsid w:val="00A4129E"/>
    <w:rsid w:val="00A423D3"/>
    <w:rsid w:val="00A42D08"/>
    <w:rsid w:val="00A43A41"/>
    <w:rsid w:val="00A444F1"/>
    <w:rsid w:val="00A44C63"/>
    <w:rsid w:val="00A46C86"/>
    <w:rsid w:val="00A47C93"/>
    <w:rsid w:val="00A47DCD"/>
    <w:rsid w:val="00A50F8F"/>
    <w:rsid w:val="00A5112D"/>
    <w:rsid w:val="00A512BF"/>
    <w:rsid w:val="00A51356"/>
    <w:rsid w:val="00A52666"/>
    <w:rsid w:val="00A52A00"/>
    <w:rsid w:val="00A534CB"/>
    <w:rsid w:val="00A5451C"/>
    <w:rsid w:val="00A547BD"/>
    <w:rsid w:val="00A55150"/>
    <w:rsid w:val="00A5687E"/>
    <w:rsid w:val="00A568AB"/>
    <w:rsid w:val="00A6035C"/>
    <w:rsid w:val="00A61907"/>
    <w:rsid w:val="00A61C29"/>
    <w:rsid w:val="00A6206E"/>
    <w:rsid w:val="00A63E20"/>
    <w:rsid w:val="00A6444F"/>
    <w:rsid w:val="00A6463D"/>
    <w:rsid w:val="00A66769"/>
    <w:rsid w:val="00A70C5D"/>
    <w:rsid w:val="00A70DDD"/>
    <w:rsid w:val="00A71275"/>
    <w:rsid w:val="00A715A4"/>
    <w:rsid w:val="00A71ADE"/>
    <w:rsid w:val="00A71CAA"/>
    <w:rsid w:val="00A7228C"/>
    <w:rsid w:val="00A730E9"/>
    <w:rsid w:val="00A733A3"/>
    <w:rsid w:val="00A74470"/>
    <w:rsid w:val="00A74A12"/>
    <w:rsid w:val="00A769A6"/>
    <w:rsid w:val="00A804E2"/>
    <w:rsid w:val="00A80E87"/>
    <w:rsid w:val="00A81D67"/>
    <w:rsid w:val="00A829CE"/>
    <w:rsid w:val="00A83636"/>
    <w:rsid w:val="00A83F64"/>
    <w:rsid w:val="00A83F66"/>
    <w:rsid w:val="00A84494"/>
    <w:rsid w:val="00A84D5A"/>
    <w:rsid w:val="00A84D62"/>
    <w:rsid w:val="00A85E95"/>
    <w:rsid w:val="00A90578"/>
    <w:rsid w:val="00A92603"/>
    <w:rsid w:val="00A92C67"/>
    <w:rsid w:val="00A9369F"/>
    <w:rsid w:val="00A950DF"/>
    <w:rsid w:val="00A96F76"/>
    <w:rsid w:val="00A976B4"/>
    <w:rsid w:val="00A97C27"/>
    <w:rsid w:val="00A97FC5"/>
    <w:rsid w:val="00AA22C6"/>
    <w:rsid w:val="00AA2BD9"/>
    <w:rsid w:val="00AA33E7"/>
    <w:rsid w:val="00AA377F"/>
    <w:rsid w:val="00AA4785"/>
    <w:rsid w:val="00AA6303"/>
    <w:rsid w:val="00AA69E5"/>
    <w:rsid w:val="00AA71FC"/>
    <w:rsid w:val="00AB08B3"/>
    <w:rsid w:val="00AB329B"/>
    <w:rsid w:val="00AB3E5C"/>
    <w:rsid w:val="00AB434C"/>
    <w:rsid w:val="00AB4A71"/>
    <w:rsid w:val="00AB6BAC"/>
    <w:rsid w:val="00AB6C0D"/>
    <w:rsid w:val="00AB6D1E"/>
    <w:rsid w:val="00AC0F5F"/>
    <w:rsid w:val="00AC481B"/>
    <w:rsid w:val="00AC5B4E"/>
    <w:rsid w:val="00AC641C"/>
    <w:rsid w:val="00AC70D3"/>
    <w:rsid w:val="00AD01F9"/>
    <w:rsid w:val="00AD0A5C"/>
    <w:rsid w:val="00AD260B"/>
    <w:rsid w:val="00AD451D"/>
    <w:rsid w:val="00AD4670"/>
    <w:rsid w:val="00AD4F0E"/>
    <w:rsid w:val="00AD6F85"/>
    <w:rsid w:val="00AD7297"/>
    <w:rsid w:val="00AE19D2"/>
    <w:rsid w:val="00AE2581"/>
    <w:rsid w:val="00AE3113"/>
    <w:rsid w:val="00AE4430"/>
    <w:rsid w:val="00AE5C4E"/>
    <w:rsid w:val="00AE689F"/>
    <w:rsid w:val="00AF1882"/>
    <w:rsid w:val="00AF20C5"/>
    <w:rsid w:val="00AF4F8B"/>
    <w:rsid w:val="00AF64A5"/>
    <w:rsid w:val="00AF76DD"/>
    <w:rsid w:val="00B00670"/>
    <w:rsid w:val="00B01E69"/>
    <w:rsid w:val="00B01EFE"/>
    <w:rsid w:val="00B021BE"/>
    <w:rsid w:val="00B0264D"/>
    <w:rsid w:val="00B02776"/>
    <w:rsid w:val="00B03332"/>
    <w:rsid w:val="00B03EA6"/>
    <w:rsid w:val="00B06CFB"/>
    <w:rsid w:val="00B07966"/>
    <w:rsid w:val="00B10171"/>
    <w:rsid w:val="00B1051C"/>
    <w:rsid w:val="00B138D9"/>
    <w:rsid w:val="00B13FAE"/>
    <w:rsid w:val="00B140FC"/>
    <w:rsid w:val="00B147EB"/>
    <w:rsid w:val="00B147F8"/>
    <w:rsid w:val="00B23BA2"/>
    <w:rsid w:val="00B26A71"/>
    <w:rsid w:val="00B276BD"/>
    <w:rsid w:val="00B307D7"/>
    <w:rsid w:val="00B308D3"/>
    <w:rsid w:val="00B30B99"/>
    <w:rsid w:val="00B336D2"/>
    <w:rsid w:val="00B342C5"/>
    <w:rsid w:val="00B34FCC"/>
    <w:rsid w:val="00B36377"/>
    <w:rsid w:val="00B36E73"/>
    <w:rsid w:val="00B403A9"/>
    <w:rsid w:val="00B4072B"/>
    <w:rsid w:val="00B40CF2"/>
    <w:rsid w:val="00B40D79"/>
    <w:rsid w:val="00B410BB"/>
    <w:rsid w:val="00B413DB"/>
    <w:rsid w:val="00B42046"/>
    <w:rsid w:val="00B432B2"/>
    <w:rsid w:val="00B439F2"/>
    <w:rsid w:val="00B446F0"/>
    <w:rsid w:val="00B45ABF"/>
    <w:rsid w:val="00B466D3"/>
    <w:rsid w:val="00B468B7"/>
    <w:rsid w:val="00B47E95"/>
    <w:rsid w:val="00B551E4"/>
    <w:rsid w:val="00B55973"/>
    <w:rsid w:val="00B61D81"/>
    <w:rsid w:val="00B62594"/>
    <w:rsid w:val="00B64094"/>
    <w:rsid w:val="00B6478D"/>
    <w:rsid w:val="00B64CF0"/>
    <w:rsid w:val="00B651F7"/>
    <w:rsid w:val="00B66296"/>
    <w:rsid w:val="00B70A94"/>
    <w:rsid w:val="00B72654"/>
    <w:rsid w:val="00B726D6"/>
    <w:rsid w:val="00B73427"/>
    <w:rsid w:val="00B74989"/>
    <w:rsid w:val="00B7500C"/>
    <w:rsid w:val="00B75E20"/>
    <w:rsid w:val="00B76399"/>
    <w:rsid w:val="00B807A7"/>
    <w:rsid w:val="00B8144F"/>
    <w:rsid w:val="00B81776"/>
    <w:rsid w:val="00B81A3D"/>
    <w:rsid w:val="00B81E87"/>
    <w:rsid w:val="00B82A82"/>
    <w:rsid w:val="00B8412E"/>
    <w:rsid w:val="00B85120"/>
    <w:rsid w:val="00B87857"/>
    <w:rsid w:val="00B87C14"/>
    <w:rsid w:val="00B929D7"/>
    <w:rsid w:val="00B93208"/>
    <w:rsid w:val="00B949CC"/>
    <w:rsid w:val="00B94D6C"/>
    <w:rsid w:val="00B94E11"/>
    <w:rsid w:val="00B94F84"/>
    <w:rsid w:val="00B95015"/>
    <w:rsid w:val="00B950EA"/>
    <w:rsid w:val="00B95230"/>
    <w:rsid w:val="00B95609"/>
    <w:rsid w:val="00B95965"/>
    <w:rsid w:val="00B96037"/>
    <w:rsid w:val="00B96DA9"/>
    <w:rsid w:val="00BA08A7"/>
    <w:rsid w:val="00BA21BA"/>
    <w:rsid w:val="00BA23A3"/>
    <w:rsid w:val="00BA2B43"/>
    <w:rsid w:val="00BA3C6B"/>
    <w:rsid w:val="00BA3D74"/>
    <w:rsid w:val="00BA5F51"/>
    <w:rsid w:val="00BA6BDF"/>
    <w:rsid w:val="00BB0B16"/>
    <w:rsid w:val="00BB1C8C"/>
    <w:rsid w:val="00BB269F"/>
    <w:rsid w:val="00BB28F6"/>
    <w:rsid w:val="00BB3572"/>
    <w:rsid w:val="00BB5FC4"/>
    <w:rsid w:val="00BC0723"/>
    <w:rsid w:val="00BC162E"/>
    <w:rsid w:val="00BC1799"/>
    <w:rsid w:val="00BC238C"/>
    <w:rsid w:val="00BC45D5"/>
    <w:rsid w:val="00BC5360"/>
    <w:rsid w:val="00BC67AA"/>
    <w:rsid w:val="00BD346D"/>
    <w:rsid w:val="00BD3892"/>
    <w:rsid w:val="00BD39C3"/>
    <w:rsid w:val="00BD496C"/>
    <w:rsid w:val="00BD5EEB"/>
    <w:rsid w:val="00BD6D7C"/>
    <w:rsid w:val="00BE0D44"/>
    <w:rsid w:val="00BE1198"/>
    <w:rsid w:val="00BE1691"/>
    <w:rsid w:val="00BE2560"/>
    <w:rsid w:val="00BE27D7"/>
    <w:rsid w:val="00BE3577"/>
    <w:rsid w:val="00BE4ACA"/>
    <w:rsid w:val="00BE4FD7"/>
    <w:rsid w:val="00BE54BC"/>
    <w:rsid w:val="00BE5A83"/>
    <w:rsid w:val="00BE6E2D"/>
    <w:rsid w:val="00BE78DE"/>
    <w:rsid w:val="00BF0D01"/>
    <w:rsid w:val="00BF19A2"/>
    <w:rsid w:val="00BF38D6"/>
    <w:rsid w:val="00BF3B46"/>
    <w:rsid w:val="00BF46F6"/>
    <w:rsid w:val="00BF5B9A"/>
    <w:rsid w:val="00BF6293"/>
    <w:rsid w:val="00BF6FBE"/>
    <w:rsid w:val="00BF7D14"/>
    <w:rsid w:val="00C00797"/>
    <w:rsid w:val="00C01D96"/>
    <w:rsid w:val="00C0208F"/>
    <w:rsid w:val="00C03DE1"/>
    <w:rsid w:val="00C063A6"/>
    <w:rsid w:val="00C07D4B"/>
    <w:rsid w:val="00C1019B"/>
    <w:rsid w:val="00C10313"/>
    <w:rsid w:val="00C10498"/>
    <w:rsid w:val="00C10A05"/>
    <w:rsid w:val="00C10C08"/>
    <w:rsid w:val="00C124D5"/>
    <w:rsid w:val="00C13DBF"/>
    <w:rsid w:val="00C15631"/>
    <w:rsid w:val="00C15B00"/>
    <w:rsid w:val="00C16385"/>
    <w:rsid w:val="00C17C3D"/>
    <w:rsid w:val="00C21527"/>
    <w:rsid w:val="00C2586E"/>
    <w:rsid w:val="00C262D5"/>
    <w:rsid w:val="00C26DAC"/>
    <w:rsid w:val="00C2707B"/>
    <w:rsid w:val="00C30C17"/>
    <w:rsid w:val="00C31EE8"/>
    <w:rsid w:val="00C32537"/>
    <w:rsid w:val="00C34826"/>
    <w:rsid w:val="00C366A5"/>
    <w:rsid w:val="00C406D7"/>
    <w:rsid w:val="00C40D95"/>
    <w:rsid w:val="00C431AA"/>
    <w:rsid w:val="00C43428"/>
    <w:rsid w:val="00C449D7"/>
    <w:rsid w:val="00C4606D"/>
    <w:rsid w:val="00C46093"/>
    <w:rsid w:val="00C47926"/>
    <w:rsid w:val="00C47D70"/>
    <w:rsid w:val="00C50C11"/>
    <w:rsid w:val="00C51385"/>
    <w:rsid w:val="00C53208"/>
    <w:rsid w:val="00C5396B"/>
    <w:rsid w:val="00C55BF1"/>
    <w:rsid w:val="00C55EED"/>
    <w:rsid w:val="00C567FF"/>
    <w:rsid w:val="00C611C6"/>
    <w:rsid w:val="00C616DA"/>
    <w:rsid w:val="00C62708"/>
    <w:rsid w:val="00C62F3B"/>
    <w:rsid w:val="00C6410D"/>
    <w:rsid w:val="00C65737"/>
    <w:rsid w:val="00C670B5"/>
    <w:rsid w:val="00C7037F"/>
    <w:rsid w:val="00C716DE"/>
    <w:rsid w:val="00C73633"/>
    <w:rsid w:val="00C766BF"/>
    <w:rsid w:val="00C76B4D"/>
    <w:rsid w:val="00C76E78"/>
    <w:rsid w:val="00C77B4A"/>
    <w:rsid w:val="00C77DEA"/>
    <w:rsid w:val="00C814D5"/>
    <w:rsid w:val="00C81652"/>
    <w:rsid w:val="00C8239D"/>
    <w:rsid w:val="00C833ED"/>
    <w:rsid w:val="00C83F8D"/>
    <w:rsid w:val="00C846A1"/>
    <w:rsid w:val="00C85D47"/>
    <w:rsid w:val="00C90BB2"/>
    <w:rsid w:val="00C90EF6"/>
    <w:rsid w:val="00C92583"/>
    <w:rsid w:val="00C93098"/>
    <w:rsid w:val="00C936E2"/>
    <w:rsid w:val="00C94BCB"/>
    <w:rsid w:val="00C959D7"/>
    <w:rsid w:val="00C95E9E"/>
    <w:rsid w:val="00C96910"/>
    <w:rsid w:val="00C9699B"/>
    <w:rsid w:val="00C96D15"/>
    <w:rsid w:val="00C97DD4"/>
    <w:rsid w:val="00CA0CE7"/>
    <w:rsid w:val="00CA456F"/>
    <w:rsid w:val="00CA5243"/>
    <w:rsid w:val="00CA5FAC"/>
    <w:rsid w:val="00CA7A9D"/>
    <w:rsid w:val="00CB360F"/>
    <w:rsid w:val="00CB43ED"/>
    <w:rsid w:val="00CB5B60"/>
    <w:rsid w:val="00CB5FA9"/>
    <w:rsid w:val="00CB636D"/>
    <w:rsid w:val="00CB65F2"/>
    <w:rsid w:val="00CB69B2"/>
    <w:rsid w:val="00CB7556"/>
    <w:rsid w:val="00CC0377"/>
    <w:rsid w:val="00CC08F4"/>
    <w:rsid w:val="00CC12F3"/>
    <w:rsid w:val="00CC2749"/>
    <w:rsid w:val="00CC2962"/>
    <w:rsid w:val="00CC3B82"/>
    <w:rsid w:val="00CC6A4A"/>
    <w:rsid w:val="00CD16BA"/>
    <w:rsid w:val="00CD2AF9"/>
    <w:rsid w:val="00CD2F85"/>
    <w:rsid w:val="00CD3332"/>
    <w:rsid w:val="00CD36B9"/>
    <w:rsid w:val="00CD39E1"/>
    <w:rsid w:val="00CE189B"/>
    <w:rsid w:val="00CE1998"/>
    <w:rsid w:val="00CE19B1"/>
    <w:rsid w:val="00CE1A0D"/>
    <w:rsid w:val="00CE4266"/>
    <w:rsid w:val="00CE49B7"/>
    <w:rsid w:val="00CE4EDA"/>
    <w:rsid w:val="00CE54B6"/>
    <w:rsid w:val="00CE5B7D"/>
    <w:rsid w:val="00CF0550"/>
    <w:rsid w:val="00CF244B"/>
    <w:rsid w:val="00CF2464"/>
    <w:rsid w:val="00CF2C93"/>
    <w:rsid w:val="00CF34B8"/>
    <w:rsid w:val="00CF3F1F"/>
    <w:rsid w:val="00CF4AD7"/>
    <w:rsid w:val="00CF51CB"/>
    <w:rsid w:val="00CF7FD9"/>
    <w:rsid w:val="00D0181C"/>
    <w:rsid w:val="00D01BC3"/>
    <w:rsid w:val="00D01CF4"/>
    <w:rsid w:val="00D02B0D"/>
    <w:rsid w:val="00D036CA"/>
    <w:rsid w:val="00D03845"/>
    <w:rsid w:val="00D03BFA"/>
    <w:rsid w:val="00D0492B"/>
    <w:rsid w:val="00D04C86"/>
    <w:rsid w:val="00D06BD9"/>
    <w:rsid w:val="00D1006C"/>
    <w:rsid w:val="00D10AEF"/>
    <w:rsid w:val="00D112F4"/>
    <w:rsid w:val="00D14B3D"/>
    <w:rsid w:val="00D17248"/>
    <w:rsid w:val="00D20A98"/>
    <w:rsid w:val="00D22287"/>
    <w:rsid w:val="00D24D76"/>
    <w:rsid w:val="00D26329"/>
    <w:rsid w:val="00D2651B"/>
    <w:rsid w:val="00D2769A"/>
    <w:rsid w:val="00D27B42"/>
    <w:rsid w:val="00D303C8"/>
    <w:rsid w:val="00D31F3C"/>
    <w:rsid w:val="00D3225F"/>
    <w:rsid w:val="00D34933"/>
    <w:rsid w:val="00D3586B"/>
    <w:rsid w:val="00D37DC1"/>
    <w:rsid w:val="00D37F4B"/>
    <w:rsid w:val="00D400B4"/>
    <w:rsid w:val="00D40F15"/>
    <w:rsid w:val="00D4191F"/>
    <w:rsid w:val="00D42C1E"/>
    <w:rsid w:val="00D42E60"/>
    <w:rsid w:val="00D431F7"/>
    <w:rsid w:val="00D433B8"/>
    <w:rsid w:val="00D43ABD"/>
    <w:rsid w:val="00D44BD5"/>
    <w:rsid w:val="00D45515"/>
    <w:rsid w:val="00D45C51"/>
    <w:rsid w:val="00D46CEA"/>
    <w:rsid w:val="00D50638"/>
    <w:rsid w:val="00D50AE5"/>
    <w:rsid w:val="00D511EB"/>
    <w:rsid w:val="00D51E18"/>
    <w:rsid w:val="00D52AC4"/>
    <w:rsid w:val="00D52B69"/>
    <w:rsid w:val="00D52ED0"/>
    <w:rsid w:val="00D54793"/>
    <w:rsid w:val="00D566F8"/>
    <w:rsid w:val="00D57282"/>
    <w:rsid w:val="00D62F1E"/>
    <w:rsid w:val="00D63C02"/>
    <w:rsid w:val="00D65602"/>
    <w:rsid w:val="00D666E8"/>
    <w:rsid w:val="00D67309"/>
    <w:rsid w:val="00D728DE"/>
    <w:rsid w:val="00D736E6"/>
    <w:rsid w:val="00D74229"/>
    <w:rsid w:val="00D751AF"/>
    <w:rsid w:val="00D75569"/>
    <w:rsid w:val="00D76C0E"/>
    <w:rsid w:val="00D80496"/>
    <w:rsid w:val="00D8072A"/>
    <w:rsid w:val="00D849AF"/>
    <w:rsid w:val="00D857D9"/>
    <w:rsid w:val="00D87694"/>
    <w:rsid w:val="00D87AEE"/>
    <w:rsid w:val="00D90293"/>
    <w:rsid w:val="00D90B6C"/>
    <w:rsid w:val="00D915CF"/>
    <w:rsid w:val="00D930BF"/>
    <w:rsid w:val="00D942FB"/>
    <w:rsid w:val="00D95BAB"/>
    <w:rsid w:val="00D9739C"/>
    <w:rsid w:val="00DA024D"/>
    <w:rsid w:val="00DA16D4"/>
    <w:rsid w:val="00DA19BB"/>
    <w:rsid w:val="00DA2475"/>
    <w:rsid w:val="00DA2EBB"/>
    <w:rsid w:val="00DA365B"/>
    <w:rsid w:val="00DA5054"/>
    <w:rsid w:val="00DA7DF4"/>
    <w:rsid w:val="00DB1088"/>
    <w:rsid w:val="00DB12AC"/>
    <w:rsid w:val="00DB2F8A"/>
    <w:rsid w:val="00DB577C"/>
    <w:rsid w:val="00DB6177"/>
    <w:rsid w:val="00DB6C2C"/>
    <w:rsid w:val="00DC0257"/>
    <w:rsid w:val="00DC197A"/>
    <w:rsid w:val="00DC1BB5"/>
    <w:rsid w:val="00DC2972"/>
    <w:rsid w:val="00DC3107"/>
    <w:rsid w:val="00DC5C5B"/>
    <w:rsid w:val="00DC6795"/>
    <w:rsid w:val="00DC732E"/>
    <w:rsid w:val="00DD03B2"/>
    <w:rsid w:val="00DD0E9C"/>
    <w:rsid w:val="00DD12DC"/>
    <w:rsid w:val="00DD1EA3"/>
    <w:rsid w:val="00DD2423"/>
    <w:rsid w:val="00DD2916"/>
    <w:rsid w:val="00DD3BBF"/>
    <w:rsid w:val="00DD456C"/>
    <w:rsid w:val="00DD487B"/>
    <w:rsid w:val="00DD49E5"/>
    <w:rsid w:val="00DD5505"/>
    <w:rsid w:val="00DD6EEB"/>
    <w:rsid w:val="00DD7462"/>
    <w:rsid w:val="00DD7CBF"/>
    <w:rsid w:val="00DE44FC"/>
    <w:rsid w:val="00DE4A49"/>
    <w:rsid w:val="00DE60C7"/>
    <w:rsid w:val="00DF08C6"/>
    <w:rsid w:val="00DF2952"/>
    <w:rsid w:val="00DF3A1E"/>
    <w:rsid w:val="00DF5E80"/>
    <w:rsid w:val="00DF712B"/>
    <w:rsid w:val="00DF7230"/>
    <w:rsid w:val="00DF7626"/>
    <w:rsid w:val="00DF7BF2"/>
    <w:rsid w:val="00DF7FCC"/>
    <w:rsid w:val="00E0012E"/>
    <w:rsid w:val="00E001E8"/>
    <w:rsid w:val="00E01443"/>
    <w:rsid w:val="00E01536"/>
    <w:rsid w:val="00E0272B"/>
    <w:rsid w:val="00E0297C"/>
    <w:rsid w:val="00E031ED"/>
    <w:rsid w:val="00E0348B"/>
    <w:rsid w:val="00E0559B"/>
    <w:rsid w:val="00E060AD"/>
    <w:rsid w:val="00E06B3E"/>
    <w:rsid w:val="00E07217"/>
    <w:rsid w:val="00E11EB7"/>
    <w:rsid w:val="00E12455"/>
    <w:rsid w:val="00E1275A"/>
    <w:rsid w:val="00E12861"/>
    <w:rsid w:val="00E12B93"/>
    <w:rsid w:val="00E151FE"/>
    <w:rsid w:val="00E16686"/>
    <w:rsid w:val="00E16A5E"/>
    <w:rsid w:val="00E16C69"/>
    <w:rsid w:val="00E170AE"/>
    <w:rsid w:val="00E171F0"/>
    <w:rsid w:val="00E2132C"/>
    <w:rsid w:val="00E23FDA"/>
    <w:rsid w:val="00E26252"/>
    <w:rsid w:val="00E266A7"/>
    <w:rsid w:val="00E26983"/>
    <w:rsid w:val="00E27AD8"/>
    <w:rsid w:val="00E310CA"/>
    <w:rsid w:val="00E34108"/>
    <w:rsid w:val="00E34EE9"/>
    <w:rsid w:val="00E371E3"/>
    <w:rsid w:val="00E414C5"/>
    <w:rsid w:val="00E420FE"/>
    <w:rsid w:val="00E42A41"/>
    <w:rsid w:val="00E43833"/>
    <w:rsid w:val="00E4524E"/>
    <w:rsid w:val="00E47DE7"/>
    <w:rsid w:val="00E5432A"/>
    <w:rsid w:val="00E556B8"/>
    <w:rsid w:val="00E56F03"/>
    <w:rsid w:val="00E57A4D"/>
    <w:rsid w:val="00E602C4"/>
    <w:rsid w:val="00E60DDA"/>
    <w:rsid w:val="00E6107C"/>
    <w:rsid w:val="00E631CB"/>
    <w:rsid w:val="00E64F6B"/>
    <w:rsid w:val="00E651B3"/>
    <w:rsid w:val="00E65722"/>
    <w:rsid w:val="00E662C3"/>
    <w:rsid w:val="00E66B43"/>
    <w:rsid w:val="00E66D3E"/>
    <w:rsid w:val="00E710C0"/>
    <w:rsid w:val="00E71401"/>
    <w:rsid w:val="00E7186A"/>
    <w:rsid w:val="00E75822"/>
    <w:rsid w:val="00E75AAB"/>
    <w:rsid w:val="00E766D8"/>
    <w:rsid w:val="00E76A37"/>
    <w:rsid w:val="00E776ED"/>
    <w:rsid w:val="00E80F9F"/>
    <w:rsid w:val="00E80FA4"/>
    <w:rsid w:val="00E81C21"/>
    <w:rsid w:val="00E8215F"/>
    <w:rsid w:val="00E82F68"/>
    <w:rsid w:val="00E859A3"/>
    <w:rsid w:val="00E8792D"/>
    <w:rsid w:val="00E9077C"/>
    <w:rsid w:val="00E90FFD"/>
    <w:rsid w:val="00E91118"/>
    <w:rsid w:val="00E926D1"/>
    <w:rsid w:val="00E9289A"/>
    <w:rsid w:val="00E92ED0"/>
    <w:rsid w:val="00E946AD"/>
    <w:rsid w:val="00E953F9"/>
    <w:rsid w:val="00E97660"/>
    <w:rsid w:val="00EA0D0F"/>
    <w:rsid w:val="00EA27E2"/>
    <w:rsid w:val="00EA2CE6"/>
    <w:rsid w:val="00EA3984"/>
    <w:rsid w:val="00EA4992"/>
    <w:rsid w:val="00EA587E"/>
    <w:rsid w:val="00EA7149"/>
    <w:rsid w:val="00EA7458"/>
    <w:rsid w:val="00EB082B"/>
    <w:rsid w:val="00EB0B98"/>
    <w:rsid w:val="00EB1B97"/>
    <w:rsid w:val="00EB26F1"/>
    <w:rsid w:val="00EB34A9"/>
    <w:rsid w:val="00EB3A6D"/>
    <w:rsid w:val="00EB523C"/>
    <w:rsid w:val="00EC2515"/>
    <w:rsid w:val="00EC4A7F"/>
    <w:rsid w:val="00EC6436"/>
    <w:rsid w:val="00ED00C6"/>
    <w:rsid w:val="00ED0643"/>
    <w:rsid w:val="00ED40FB"/>
    <w:rsid w:val="00ED572A"/>
    <w:rsid w:val="00ED5C41"/>
    <w:rsid w:val="00ED5D87"/>
    <w:rsid w:val="00ED6201"/>
    <w:rsid w:val="00ED6784"/>
    <w:rsid w:val="00ED7438"/>
    <w:rsid w:val="00EE1F06"/>
    <w:rsid w:val="00EE31C7"/>
    <w:rsid w:val="00EE3E26"/>
    <w:rsid w:val="00EE3ECC"/>
    <w:rsid w:val="00EE41C2"/>
    <w:rsid w:val="00EE4FFF"/>
    <w:rsid w:val="00EE52D3"/>
    <w:rsid w:val="00EE6A53"/>
    <w:rsid w:val="00EE6DF2"/>
    <w:rsid w:val="00EE73BA"/>
    <w:rsid w:val="00EE78AA"/>
    <w:rsid w:val="00EF032E"/>
    <w:rsid w:val="00EF07C5"/>
    <w:rsid w:val="00EF4D2F"/>
    <w:rsid w:val="00EF58FA"/>
    <w:rsid w:val="00F020C5"/>
    <w:rsid w:val="00F031C3"/>
    <w:rsid w:val="00F03378"/>
    <w:rsid w:val="00F03AEE"/>
    <w:rsid w:val="00F04ADC"/>
    <w:rsid w:val="00F05B07"/>
    <w:rsid w:val="00F070E9"/>
    <w:rsid w:val="00F07322"/>
    <w:rsid w:val="00F1139E"/>
    <w:rsid w:val="00F11938"/>
    <w:rsid w:val="00F11E58"/>
    <w:rsid w:val="00F12455"/>
    <w:rsid w:val="00F12F91"/>
    <w:rsid w:val="00F131D3"/>
    <w:rsid w:val="00F14879"/>
    <w:rsid w:val="00F15C03"/>
    <w:rsid w:val="00F166F6"/>
    <w:rsid w:val="00F17AA8"/>
    <w:rsid w:val="00F17F2F"/>
    <w:rsid w:val="00F207DB"/>
    <w:rsid w:val="00F20D53"/>
    <w:rsid w:val="00F20EDA"/>
    <w:rsid w:val="00F211DD"/>
    <w:rsid w:val="00F22C92"/>
    <w:rsid w:val="00F2320B"/>
    <w:rsid w:val="00F23488"/>
    <w:rsid w:val="00F24A14"/>
    <w:rsid w:val="00F25D75"/>
    <w:rsid w:val="00F2721C"/>
    <w:rsid w:val="00F27DB5"/>
    <w:rsid w:val="00F27FAF"/>
    <w:rsid w:val="00F31284"/>
    <w:rsid w:val="00F31B08"/>
    <w:rsid w:val="00F34536"/>
    <w:rsid w:val="00F37F6F"/>
    <w:rsid w:val="00F40CB1"/>
    <w:rsid w:val="00F43131"/>
    <w:rsid w:val="00F44B23"/>
    <w:rsid w:val="00F45BB7"/>
    <w:rsid w:val="00F46A35"/>
    <w:rsid w:val="00F50ACA"/>
    <w:rsid w:val="00F51CCB"/>
    <w:rsid w:val="00F53243"/>
    <w:rsid w:val="00F54BF2"/>
    <w:rsid w:val="00F601E7"/>
    <w:rsid w:val="00F612A4"/>
    <w:rsid w:val="00F61DF0"/>
    <w:rsid w:val="00F625D3"/>
    <w:rsid w:val="00F62BAC"/>
    <w:rsid w:val="00F6344E"/>
    <w:rsid w:val="00F6350E"/>
    <w:rsid w:val="00F664C3"/>
    <w:rsid w:val="00F667B2"/>
    <w:rsid w:val="00F72F2A"/>
    <w:rsid w:val="00F732F3"/>
    <w:rsid w:val="00F733E8"/>
    <w:rsid w:val="00F73D51"/>
    <w:rsid w:val="00F74421"/>
    <w:rsid w:val="00F7478A"/>
    <w:rsid w:val="00F74C7C"/>
    <w:rsid w:val="00F75017"/>
    <w:rsid w:val="00F760F9"/>
    <w:rsid w:val="00F76A9C"/>
    <w:rsid w:val="00F77C3D"/>
    <w:rsid w:val="00F800D3"/>
    <w:rsid w:val="00F80929"/>
    <w:rsid w:val="00F812A6"/>
    <w:rsid w:val="00F81577"/>
    <w:rsid w:val="00F81D79"/>
    <w:rsid w:val="00F82A31"/>
    <w:rsid w:val="00F8358B"/>
    <w:rsid w:val="00F835FE"/>
    <w:rsid w:val="00F83B78"/>
    <w:rsid w:val="00F849CC"/>
    <w:rsid w:val="00F86192"/>
    <w:rsid w:val="00F86DB9"/>
    <w:rsid w:val="00F87170"/>
    <w:rsid w:val="00F87914"/>
    <w:rsid w:val="00F90CB9"/>
    <w:rsid w:val="00F932A5"/>
    <w:rsid w:val="00F9441E"/>
    <w:rsid w:val="00F944D6"/>
    <w:rsid w:val="00F94B7E"/>
    <w:rsid w:val="00F959C8"/>
    <w:rsid w:val="00F96956"/>
    <w:rsid w:val="00F97472"/>
    <w:rsid w:val="00FA3185"/>
    <w:rsid w:val="00FA635B"/>
    <w:rsid w:val="00FA7FF5"/>
    <w:rsid w:val="00FB0C88"/>
    <w:rsid w:val="00FB132F"/>
    <w:rsid w:val="00FB3E1A"/>
    <w:rsid w:val="00FB5D47"/>
    <w:rsid w:val="00FB607B"/>
    <w:rsid w:val="00FB7491"/>
    <w:rsid w:val="00FB79E4"/>
    <w:rsid w:val="00FC07E6"/>
    <w:rsid w:val="00FC0C17"/>
    <w:rsid w:val="00FC1E6C"/>
    <w:rsid w:val="00FC369B"/>
    <w:rsid w:val="00FC36E9"/>
    <w:rsid w:val="00FC5533"/>
    <w:rsid w:val="00FC5DFE"/>
    <w:rsid w:val="00FC6642"/>
    <w:rsid w:val="00FC6A87"/>
    <w:rsid w:val="00FC7168"/>
    <w:rsid w:val="00FC7199"/>
    <w:rsid w:val="00FC7B78"/>
    <w:rsid w:val="00FD0BBB"/>
    <w:rsid w:val="00FD15EB"/>
    <w:rsid w:val="00FD17CE"/>
    <w:rsid w:val="00FD1C98"/>
    <w:rsid w:val="00FD396C"/>
    <w:rsid w:val="00FD4DF7"/>
    <w:rsid w:val="00FD67C2"/>
    <w:rsid w:val="00FD780D"/>
    <w:rsid w:val="00FD7A91"/>
    <w:rsid w:val="00FD7D02"/>
    <w:rsid w:val="00FD7F14"/>
    <w:rsid w:val="00FE06A2"/>
    <w:rsid w:val="00FE1695"/>
    <w:rsid w:val="00FE1BE4"/>
    <w:rsid w:val="00FE3106"/>
    <w:rsid w:val="00FE34BB"/>
    <w:rsid w:val="00FE3552"/>
    <w:rsid w:val="00FE3B3A"/>
    <w:rsid w:val="00FE3B5F"/>
    <w:rsid w:val="00FE4CEE"/>
    <w:rsid w:val="00FE5509"/>
    <w:rsid w:val="00FE6693"/>
    <w:rsid w:val="00FF0B4F"/>
    <w:rsid w:val="00FF0E11"/>
    <w:rsid w:val="00FF3176"/>
    <w:rsid w:val="00FF380E"/>
    <w:rsid w:val="00FF3943"/>
    <w:rsid w:val="00FF3A19"/>
    <w:rsid w:val="00FF5349"/>
    <w:rsid w:val="00FF6679"/>
    <w:rsid w:val="00FF6801"/>
    <w:rsid w:val="00FF6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f"/>
    </o:shapedefaults>
    <o:shapelayout v:ext="edit">
      <o:idmap v:ext="edit" data="2"/>
    </o:shapelayout>
  </w:shapeDefaults>
  <w:decimalSymbol w:val="."/>
  <w:listSeparator w:val=","/>
  <w14:docId w14:val="644C6A26"/>
  <w15:docId w15:val="{F2366BC1-7A65-41B4-B009-13CD1EAE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69FD"/>
    <w:pPr>
      <w:bidi/>
    </w:pPr>
  </w:style>
  <w:style w:type="paragraph" w:styleId="Heading1">
    <w:name w:val="heading 1"/>
    <w:basedOn w:val="Normal"/>
    <w:next w:val="Normal"/>
    <w:link w:val="Heading1Char"/>
    <w:qFormat/>
    <w:pPr>
      <w:keepNext/>
      <w:spacing w:after="480"/>
      <w:jc w:val="lowKashida"/>
      <w:outlineLvl w:val="0"/>
    </w:pPr>
    <w:rPr>
      <w:rFonts w:cs="Times New Roman"/>
      <w:b/>
      <w:bCs/>
      <w:szCs w:val="32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spacing w:before="2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ind w:left="7200" w:firstLine="170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600"/>
      <w:ind w:firstLine="794"/>
      <w:jc w:val="right"/>
      <w:outlineLvl w:val="3"/>
    </w:pPr>
    <w:rPr>
      <w:b/>
      <w:bCs/>
      <w:szCs w:val="32"/>
    </w:rPr>
  </w:style>
  <w:style w:type="paragraph" w:styleId="Heading5">
    <w:name w:val="heading 5"/>
    <w:basedOn w:val="Normal"/>
    <w:next w:val="Normal"/>
    <w:qFormat/>
    <w:pPr>
      <w:keepNext/>
      <w:ind w:firstLine="793"/>
      <w:jc w:val="right"/>
      <w:outlineLvl w:val="4"/>
    </w:pPr>
    <w:rPr>
      <w:b/>
      <w:bCs/>
      <w:szCs w:val="32"/>
    </w:rPr>
  </w:style>
  <w:style w:type="paragraph" w:styleId="Heading6">
    <w:name w:val="heading 6"/>
    <w:basedOn w:val="Normal"/>
    <w:next w:val="Normal"/>
    <w:qFormat/>
    <w:pPr>
      <w:keepNext/>
      <w:ind w:left="7200" w:hanging="113"/>
      <w:jc w:val="lowKashida"/>
      <w:outlineLvl w:val="5"/>
    </w:pPr>
    <w:rPr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bidi w:val="0"/>
      <w:spacing w:before="120" w:after="120"/>
      <w:ind w:firstLine="720"/>
      <w:jc w:val="lowKashida"/>
      <w:outlineLvl w:val="6"/>
    </w:pPr>
    <w:rPr>
      <w:rFonts w:cs="Arabic Transparent"/>
      <w:b/>
      <w:bCs/>
      <w:szCs w:val="28"/>
    </w:rPr>
  </w:style>
  <w:style w:type="paragraph" w:styleId="Heading8">
    <w:name w:val="heading 8"/>
    <w:basedOn w:val="Normal"/>
    <w:next w:val="Normal"/>
    <w:qFormat/>
    <w:pPr>
      <w:keepNext/>
      <w:spacing w:before="120" w:after="120"/>
      <w:ind w:hanging="1"/>
      <w:jc w:val="center"/>
      <w:outlineLvl w:val="7"/>
    </w:pPr>
    <w:rPr>
      <w:rFonts w:cs="Arabic Transparent"/>
      <w:b/>
      <w:bCs/>
      <w:sz w:val="24"/>
      <w:szCs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Mudir MT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spacing w:before="120"/>
      <w:ind w:left="566" w:hanging="566"/>
    </w:pPr>
    <w:rPr>
      <w:rFonts w:cs="Arabic Transparent"/>
      <w:szCs w:val="28"/>
    </w:rPr>
  </w:style>
  <w:style w:type="paragraph" w:styleId="BodyTextIndent">
    <w:name w:val="Body Text Indent"/>
    <w:basedOn w:val="Normal"/>
    <w:pPr>
      <w:spacing w:before="120" w:after="120"/>
      <w:ind w:firstLine="720"/>
      <w:jc w:val="lowKashida"/>
    </w:pPr>
    <w:rPr>
      <w:rFonts w:cs="Arabic Transparent"/>
      <w:szCs w:val="32"/>
    </w:rPr>
  </w:style>
  <w:style w:type="paragraph" w:styleId="BodyText">
    <w:name w:val="Body Text"/>
    <w:basedOn w:val="Normal"/>
    <w:rPr>
      <w:rFonts w:cs="Arabic Transparent"/>
      <w:szCs w:val="28"/>
    </w:rPr>
  </w:style>
  <w:style w:type="paragraph" w:styleId="BodyText2">
    <w:name w:val="Body Text 2"/>
    <w:basedOn w:val="Normal"/>
    <w:rPr>
      <w:rFonts w:cs="Arabic Transparent"/>
      <w:szCs w:val="28"/>
    </w:rPr>
  </w:style>
  <w:style w:type="paragraph" w:styleId="BodyText3">
    <w:name w:val="Body Text 3"/>
    <w:basedOn w:val="Normal"/>
    <w:pPr>
      <w:jc w:val="lowKashida"/>
    </w:pPr>
    <w:rPr>
      <w:rFonts w:cs="Arabic Transparent"/>
      <w:szCs w:val="28"/>
    </w:rPr>
  </w:style>
  <w:style w:type="paragraph" w:styleId="BodyTextIndent2">
    <w:name w:val="Body Text Indent 2"/>
    <w:basedOn w:val="Normal"/>
    <w:pPr>
      <w:spacing w:before="120" w:after="120"/>
      <w:ind w:firstLine="720"/>
      <w:jc w:val="lowKashida"/>
    </w:pPr>
    <w:rPr>
      <w:rFonts w:cs="Arabic Transparent"/>
      <w:b/>
      <w:bCs/>
      <w:szCs w:val="28"/>
    </w:rPr>
  </w:style>
  <w:style w:type="paragraph" w:styleId="BodyTextIndent3">
    <w:name w:val="Body Text Indent 3"/>
    <w:basedOn w:val="Normal"/>
    <w:pPr>
      <w:spacing w:before="120" w:after="120" w:line="360" w:lineRule="auto"/>
      <w:ind w:firstLine="720"/>
      <w:jc w:val="lowKashida"/>
    </w:pPr>
    <w:rPr>
      <w:rFonts w:cs="Arabic Transparent"/>
      <w:szCs w:val="28"/>
    </w:rPr>
  </w:style>
  <w:style w:type="paragraph" w:styleId="Title">
    <w:name w:val="Title"/>
    <w:basedOn w:val="Normal"/>
    <w:qFormat/>
    <w:rsid w:val="00826CFE"/>
    <w:pPr>
      <w:jc w:val="center"/>
    </w:pPr>
    <w:rPr>
      <w:rFonts w:cs="Times New Roman"/>
      <w:b/>
      <w:bCs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767CE7"/>
    <w:pPr>
      <w:bidi/>
    </w:pPr>
    <w:rPr>
      <w:rFonts w:eastAsia="SimSu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D01CF4"/>
    <w:rPr>
      <w:rFonts w:ascii="Courier New"/>
    </w:rPr>
  </w:style>
  <w:style w:type="paragraph" w:styleId="Date">
    <w:name w:val="Date"/>
    <w:basedOn w:val="Normal"/>
    <w:next w:val="Normal"/>
    <w:rsid w:val="0018495A"/>
  </w:style>
  <w:style w:type="paragraph" w:styleId="BalloonText">
    <w:name w:val="Balloon Text"/>
    <w:basedOn w:val="Normal"/>
    <w:semiHidden/>
    <w:rsid w:val="0031325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E9077C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E9077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60779"/>
  </w:style>
  <w:style w:type="character" w:customStyle="1" w:styleId="Heading1Char">
    <w:name w:val="Heading 1 Char"/>
    <w:link w:val="Heading1"/>
    <w:rsid w:val="009B3522"/>
    <w:rPr>
      <w:b/>
      <w:bCs/>
      <w:szCs w:val="32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9B3522"/>
    <w:pPr>
      <w:spacing w:before="200" w:after="200" w:line="276" w:lineRule="auto"/>
      <w:ind w:left="720"/>
      <w:contextualSpacing/>
    </w:pPr>
    <w:rPr>
      <w:rFonts w:ascii="Calibri" w:hAnsi="Calibri" w:cs="Arial"/>
    </w:rPr>
  </w:style>
  <w:style w:type="character" w:customStyle="1" w:styleId="shorttext">
    <w:name w:val="short_text"/>
    <w:rsid w:val="009B3522"/>
  </w:style>
  <w:style w:type="character" w:customStyle="1" w:styleId="hps">
    <w:name w:val="hps"/>
    <w:rsid w:val="009B3522"/>
  </w:style>
  <w:style w:type="character" w:customStyle="1" w:styleId="NoSpacingChar">
    <w:name w:val="No Spacing Char"/>
    <w:link w:val="NoSpacing"/>
    <w:uiPriority w:val="1"/>
    <w:locked/>
    <w:rsid w:val="00D849AF"/>
  </w:style>
  <w:style w:type="paragraph" w:styleId="NoSpacing">
    <w:name w:val="No Spacing"/>
    <w:basedOn w:val="Normal"/>
    <w:link w:val="NoSpacingChar"/>
    <w:uiPriority w:val="1"/>
    <w:qFormat/>
    <w:rsid w:val="00D849AF"/>
    <w:pPr>
      <w:bidi w:val="0"/>
    </w:pPr>
  </w:style>
  <w:style w:type="character" w:customStyle="1" w:styleId="FooterChar">
    <w:name w:val="Footer Char"/>
    <w:link w:val="Footer"/>
    <w:uiPriority w:val="99"/>
    <w:rsid w:val="00D849AF"/>
  </w:style>
  <w:style w:type="table" w:customStyle="1" w:styleId="TableGrid1">
    <w:name w:val="Table Grid1"/>
    <w:basedOn w:val="TableNormal"/>
    <w:next w:val="TableGrid"/>
    <w:uiPriority w:val="59"/>
    <w:rsid w:val="00D849AF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849AF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D849AF"/>
  </w:style>
  <w:style w:type="character" w:customStyle="1" w:styleId="EndnoteTextChar">
    <w:name w:val="Endnote Text Char"/>
    <w:basedOn w:val="DefaultParagraphFont"/>
    <w:link w:val="EndnoteText"/>
    <w:rsid w:val="00D849AF"/>
  </w:style>
  <w:style w:type="character" w:styleId="EndnoteReference">
    <w:name w:val="endnote reference"/>
    <w:rsid w:val="00D849AF"/>
    <w:rPr>
      <w:vertAlign w:val="superscript"/>
    </w:rPr>
  </w:style>
  <w:style w:type="character" w:styleId="BookTitle">
    <w:name w:val="Book Title"/>
    <w:uiPriority w:val="33"/>
    <w:qFormat/>
    <w:rsid w:val="00D849AF"/>
    <w:rPr>
      <w:b/>
      <w:bCs/>
      <w:smallCaps/>
      <w:spacing w:val="5"/>
    </w:rPr>
  </w:style>
  <w:style w:type="table" w:customStyle="1" w:styleId="TableGrid2">
    <w:name w:val="Table Grid2"/>
    <w:basedOn w:val="TableNormal"/>
    <w:next w:val="TableGrid"/>
    <w:uiPriority w:val="59"/>
    <w:rsid w:val="00D849AF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D849A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63C"/>
    <w:pPr>
      <w:spacing w:before="240" w:after="60"/>
      <w:jc w:val="left"/>
      <w:outlineLvl w:val="9"/>
    </w:pPr>
    <w:rPr>
      <w:rFonts w:ascii="Cambria" w:hAnsi="Cambria"/>
      <w:kern w:val="32"/>
      <w:sz w:val="32"/>
      <w:lang w:val="en-US" w:eastAsia="en-US"/>
    </w:rPr>
  </w:style>
  <w:style w:type="character" w:customStyle="1" w:styleId="ListParagraphChar">
    <w:name w:val="List Paragraph Char"/>
    <w:aliases w:val="Numbered List Char"/>
    <w:basedOn w:val="DefaultParagraphFont"/>
    <w:link w:val="ListParagraph"/>
    <w:uiPriority w:val="34"/>
    <w:rsid w:val="006509A2"/>
    <w:rPr>
      <w:rFonts w:ascii="Calibri" w:hAnsi="Calibri" w:cs="Arial"/>
    </w:rPr>
  </w:style>
  <w:style w:type="character" w:customStyle="1" w:styleId="Heading4Char">
    <w:name w:val="Heading 4 Char"/>
    <w:basedOn w:val="DefaultParagraphFont"/>
    <w:link w:val="Heading4"/>
    <w:rsid w:val="00C8239D"/>
    <w:rPr>
      <w:b/>
      <w:bCs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FF1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753FF1"/>
  </w:style>
  <w:style w:type="paragraph" w:styleId="NormalWeb">
    <w:name w:val="Normal (Web)"/>
    <w:basedOn w:val="Normal"/>
    <w:uiPriority w:val="99"/>
    <w:unhideWhenUsed/>
    <w:rsid w:val="009E7775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50056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6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7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1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s%20&amp;%20Faxes\&#1582;&#1591;&#1575;&#1576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98777-71E2-4260-AA1A-F306E50C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خطاب</Template>
  <TotalTime>889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السيد الأستاذ الدكتور/</vt:lpstr>
    </vt:vector>
  </TitlesOfParts>
  <Company>INDIVIDUAL OEM LICENSE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السيد الأستاذ الدكتور/</dc:title>
  <dc:creator>Sosta</dc:creator>
  <cp:lastModifiedBy>Toka Mahmoud</cp:lastModifiedBy>
  <cp:revision>11</cp:revision>
  <cp:lastPrinted>2022-09-21T16:51:00Z</cp:lastPrinted>
  <dcterms:created xsi:type="dcterms:W3CDTF">2022-09-21T14:26:00Z</dcterms:created>
  <dcterms:modified xsi:type="dcterms:W3CDTF">2022-09-22T09:07:00Z</dcterms:modified>
</cp:coreProperties>
</file>